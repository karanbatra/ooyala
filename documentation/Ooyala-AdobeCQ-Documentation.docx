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40E91F" w14:textId="77777777" w:rsidR="00C14DB5" w:rsidRDefault="008716A1" w:rsidP="00C14DB5">
      <w:pPr>
        <w:rPr>
          <w:rFonts w:ascii="Cambria" w:eastAsia="Times New Roman" w:hAnsi="Cambria"/>
          <w:noProof/>
          <w:color w:val="auto"/>
        </w:rPr>
      </w:pPr>
      <w:r>
        <w:rPr>
          <w:noProof/>
        </w:rPr>
        <mc:AlternateContent>
          <mc:Choice Requires="wpg">
            <w:drawing>
              <wp:anchor distT="0" distB="0" distL="114300" distR="114300" simplePos="0" relativeHeight="251657728" behindDoc="0" locked="0" layoutInCell="1" allowOverlap="1" wp14:anchorId="530424C7" wp14:editId="6103DA5B">
                <wp:simplePos x="0" y="0"/>
                <wp:positionH relativeFrom="column">
                  <wp:posOffset>-914400</wp:posOffset>
                </wp:positionH>
                <wp:positionV relativeFrom="paragraph">
                  <wp:posOffset>-1158875</wp:posOffset>
                </wp:positionV>
                <wp:extent cx="7806055" cy="1180465"/>
                <wp:effectExtent l="0" t="0" r="23495" b="57785"/>
                <wp:wrapTight wrapText="bothSides">
                  <wp:wrapPolygon edited="0">
                    <wp:start x="0" y="0"/>
                    <wp:lineTo x="0" y="22309"/>
                    <wp:lineTo x="21612" y="22309"/>
                    <wp:lineTo x="21612" y="0"/>
                    <wp:lineTo x="0" y="0"/>
                  </wp:wrapPolygon>
                </wp:wrapTight>
                <wp:docPr id="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06055" cy="1180465"/>
                          <a:chOff x="-13" y="1"/>
                          <a:chExt cx="12293" cy="1859"/>
                        </a:xfrm>
                      </wpg:grpSpPr>
                      <pic:pic xmlns:pic="http://schemas.openxmlformats.org/drawingml/2006/picture">
                        <pic:nvPicPr>
                          <pic:cNvPr id="8" name="Picture 6"/>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 y="1"/>
                            <a:ext cx="12288" cy="1834"/>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5"/>
                        <wps:cNvSpPr>
                          <a:spLocks noChangeArrowheads="1"/>
                        </wps:cNvSpPr>
                        <wps:spPr bwMode="auto">
                          <a:xfrm>
                            <a:off x="0" y="1440"/>
                            <a:ext cx="12280" cy="420"/>
                          </a:xfrm>
                          <a:prstGeom prst="rect">
                            <a:avLst/>
                          </a:prstGeom>
                          <a:solidFill>
                            <a:srgbClr val="00ABDA"/>
                          </a:solidFill>
                          <a:ln w="9525">
                            <a:solidFill>
                              <a:srgbClr val="00AFD9"/>
                            </a:solidFill>
                            <a:miter lim="800000"/>
                            <a:headEnd/>
                            <a:tailEnd/>
                          </a:ln>
                          <a:effectLst>
                            <a:outerShdw dist="23000" dir="5400000" rotWithShape="0">
                              <a:srgbClr val="808080">
                                <a:alpha val="34999"/>
                              </a:srgbClr>
                            </a:outerShdw>
                          </a:effectLst>
                        </wps:spPr>
                        <wps:bodyPr rot="0" vert="horz" wrap="square" lIns="91440" tIns="45720" rIns="91440" bIns="45720" anchor="ctr" anchorCtr="0" upright="1">
                          <a:noAutofit/>
                        </wps:bodyPr>
                      </wps:wsp>
                      <pic:pic xmlns:pic="http://schemas.openxmlformats.org/drawingml/2006/picture">
                        <pic:nvPicPr>
                          <pic:cNvPr id="10" name="Picture 2"/>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050" y="761"/>
                            <a:ext cx="2170" cy="2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1in;margin-top:-91.25pt;width:614.65pt;height:92.95pt;z-index:251657728" coordorigin="-13,1" coordsize="12293,18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3;top:1;width:12288;height:18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twiDAAAAA2gAAAA8AAABkcnMvZG93bnJldi54bWxEj92KwjAUhO+FfYdwhL0RTV3ELdUoIgre&#10;+vMAZ5NjU2xOapO13bffCIKXw8w3wyzXvavFg9pQeVYwnWQgiLU3FZcKLuf9OAcRIrLB2jMp+KMA&#10;69XHYImF8R0f6XGKpUglHApUYGNsCimDtuQwTHxDnLyrbx3GJNtSmha7VO5q+ZVlc+mw4rRgsaGt&#10;JX07/ToFefjZbe/fdJ3p0fmga7vh+7RT6nPYbxYgIvXxHX7RB5M4eF5JN0Cu/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y3CIMAAAADaAAAADwAAAAAAAAAAAAAAAACfAgAA&#10;ZHJzL2Rvd25yZXYueG1sUEsFBgAAAAAEAAQA9wAAAIwDAAAAAA==&#10;">
                  <v:imagedata r:id="rId11" o:title=""/>
                  <o:lock v:ext="edit" aspectratio="f"/>
                </v:shape>
                <v:rect id="Rectangle 5" o:spid="_x0000_s1028" style="position:absolute;top:1440;width:12280;height: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xjjsMA&#10;AADaAAAADwAAAGRycy9kb3ducmV2LnhtbESPQU/CQBSE7yb8h80j4SZbPKBUFkJACAcvVsTrS/fZ&#10;NnTfa3YXKP5618TE42RmvsnMl71r1YV8aIQNTMYZKOJSbMOVgcP79v4JVIjIFlthMnCjAMvF4G6O&#10;uZUrv9GliJVKEA45Gqhj7HKtQ1mTwzCWjjh5X+IdxiR9pa3Ha4K7Vj9k2VQ7bDgt1NjRuqbyVJyd&#10;AeGVPH7K7PujOB43W6pe/OvuYMxo2K+eQUXq43/4r723BmbweyXdAL3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xjjsMAAADaAAAADwAAAAAAAAAAAAAAAACYAgAAZHJzL2Rv&#10;d25yZXYueG1sUEsFBgAAAAAEAAQA9QAAAIgDAAAAAA==&#10;" fillcolor="#00abda" strokecolor="#00afd9">
                  <v:shadow on="t" opacity="22936f" origin=",.5" offset="0,.63889mm"/>
                </v:rect>
                <v:shape id="Picture 2" o:spid="_x0000_s1029" type="#_x0000_t75" style="position:absolute;left:9050;top:761;width:2170;height:2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nKFjCAAAA2wAAAA8AAABkcnMvZG93bnJldi54bWxEj82OwjAMhO8r8Q6Rkfa2pHBAqBAQioR2&#10;T0j8PIDbmLa7jVM1oZS3x4eVuNma8cznzW70rRqoj01gA/NZBoq4DK7hysD1cvhagYoJ2WEbmAw8&#10;KcJuO/nYYO7Cg080nFOlJIRjjgbqlLpc61jW5DHOQkcs2i30HpOsfaVdjw8J961eZNlSe2xYGmrs&#10;yNZU/p3v3sDJjva4b+KvP9rLYO+H4vo9L4z5nI77NahEY3qb/69/nOALvfwiA+jt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pyhYwgAAANsAAAAPAAAAAAAAAAAAAAAAAJ8C&#10;AABkcnMvZG93bnJldi54bWxQSwUGAAAAAAQABAD3AAAAjgMAAAAA&#10;">
                  <v:imagedata r:id="rId12" o:title=""/>
                  <o:lock v:ext="edit" aspectratio="f"/>
                </v:shape>
                <w10:wrap type="tight"/>
              </v:group>
            </w:pict>
          </mc:Fallback>
        </mc:AlternateContent>
      </w:r>
    </w:p>
    <w:p w14:paraId="763C18A2" w14:textId="77777777" w:rsidR="009D1E76" w:rsidRDefault="009D1E76" w:rsidP="00C14DB5">
      <w:pPr>
        <w:rPr>
          <w:rFonts w:ascii="Cambria" w:eastAsia="Times New Roman" w:hAnsi="Cambria"/>
          <w:noProof/>
          <w:color w:val="auto"/>
        </w:rPr>
      </w:pPr>
    </w:p>
    <w:p w14:paraId="7A89FEE7" w14:textId="77777777" w:rsidR="00C14DB5" w:rsidRDefault="00C14DB5" w:rsidP="00C14DB5">
      <w:pPr>
        <w:rPr>
          <w:rFonts w:ascii="Cambria" w:eastAsia="Times New Roman" w:hAnsi="Cambria"/>
          <w:noProof/>
          <w:color w:val="auto"/>
        </w:rPr>
      </w:pPr>
    </w:p>
    <w:p w14:paraId="1B04CE18" w14:textId="77777777" w:rsidR="00C14DB5" w:rsidRDefault="00C14DB5" w:rsidP="00C14DB5">
      <w:pPr>
        <w:rPr>
          <w:rFonts w:ascii="Cambria" w:eastAsia="Times New Roman" w:hAnsi="Cambria"/>
          <w:noProof/>
          <w:color w:val="auto"/>
        </w:rPr>
      </w:pPr>
    </w:p>
    <w:p w14:paraId="22633108" w14:textId="77777777" w:rsidR="00C14DB5" w:rsidRDefault="00C14DB5" w:rsidP="00C14DB5">
      <w:pPr>
        <w:rPr>
          <w:rFonts w:ascii="Cambria" w:eastAsia="Times New Roman" w:hAnsi="Cambria"/>
          <w:noProof/>
          <w:color w:val="auto"/>
        </w:rPr>
      </w:pPr>
    </w:p>
    <w:p w14:paraId="525CD03B" w14:textId="77777777" w:rsidR="00C14DB5" w:rsidRPr="00C14DB5" w:rsidRDefault="00C14DB5" w:rsidP="00C14DB5">
      <w:pPr>
        <w:rPr>
          <w:rFonts w:ascii="Cambria" w:eastAsia="Times New Roman" w:hAnsi="Cambria"/>
          <w:noProof/>
          <w:color w:val="auto"/>
        </w:rPr>
      </w:pPr>
    </w:p>
    <w:p w14:paraId="4DAD367C" w14:textId="77777777" w:rsidR="00C14DB5" w:rsidRDefault="00C14DB5" w:rsidP="009D1E76">
      <w:pPr>
        <w:pStyle w:val="CoverPage"/>
        <w:pBdr>
          <w:top w:val="single" w:sz="24" w:space="1" w:color="D9D9D9"/>
        </w:pBdr>
        <w:shd w:val="clear" w:color="DAEEF3" w:fill="FFFFFF"/>
        <w:spacing w:line="240" w:lineRule="auto"/>
        <w:rPr>
          <w:rFonts w:ascii="Arial" w:hAnsi="Arial" w:cs="Arial"/>
          <w:b/>
          <w:caps w:val="0"/>
          <w:color w:val="292929"/>
          <w:sz w:val="52"/>
          <w:szCs w:val="52"/>
        </w:rPr>
      </w:pPr>
    </w:p>
    <w:p w14:paraId="090FFEBA" w14:textId="196CC82E" w:rsidR="0012030B" w:rsidRPr="0012030B" w:rsidRDefault="00D47F4D" w:rsidP="009D1E76">
      <w:pPr>
        <w:pStyle w:val="CoverPage"/>
        <w:pBdr>
          <w:bottom w:val="single" w:sz="24" w:space="1" w:color="D9D9D9"/>
        </w:pBdr>
        <w:shd w:val="clear" w:color="DAEEF3" w:fill="FFFFFF"/>
        <w:rPr>
          <w:rFonts w:ascii="Arial" w:hAnsi="Arial" w:cs="Arial"/>
          <w:b/>
          <w:caps w:val="0"/>
          <w:color w:val="292929"/>
          <w:sz w:val="40"/>
          <w:szCs w:val="40"/>
        </w:rPr>
      </w:pPr>
      <w:r>
        <w:rPr>
          <w:rFonts w:ascii="Arial" w:hAnsi="Arial" w:cs="Arial"/>
          <w:b/>
          <w:caps w:val="0"/>
          <w:color w:val="292929"/>
          <w:sz w:val="40"/>
          <w:szCs w:val="40"/>
        </w:rPr>
        <w:t>Ooyala Video Plugin</w:t>
      </w:r>
    </w:p>
    <w:p w14:paraId="45ABEA94" w14:textId="5B56B7CD" w:rsidR="009D1E76" w:rsidRDefault="00D47F4D" w:rsidP="003767DF">
      <w:pPr>
        <w:pStyle w:val="CoverPage"/>
        <w:pBdr>
          <w:bottom w:val="single" w:sz="24" w:space="1" w:color="D9D9D9"/>
        </w:pBdr>
        <w:shd w:val="clear" w:color="DAEEF3" w:fill="FFFFFF"/>
        <w:spacing w:after="0"/>
        <w:rPr>
          <w:rFonts w:cs="Calibri"/>
          <w:caps w:val="0"/>
          <w:sz w:val="36"/>
          <w:szCs w:val="36"/>
        </w:rPr>
      </w:pPr>
      <w:r>
        <w:rPr>
          <w:rFonts w:cs="Calibri"/>
          <w:caps w:val="0"/>
          <w:sz w:val="36"/>
          <w:szCs w:val="36"/>
        </w:rPr>
        <w:t>A Technical and User Guide</w:t>
      </w:r>
    </w:p>
    <w:p w14:paraId="72B992AE" w14:textId="77777777" w:rsidR="00593368" w:rsidRDefault="00593368" w:rsidP="009D1E76">
      <w:pPr>
        <w:pStyle w:val="CoverPage"/>
        <w:pBdr>
          <w:bottom w:val="single" w:sz="24" w:space="1" w:color="D9D9D9"/>
        </w:pBdr>
        <w:shd w:val="clear" w:color="DAEEF3" w:fill="FFFFFF"/>
        <w:spacing w:line="240" w:lineRule="auto"/>
        <w:rPr>
          <w:rFonts w:cs="Calibri"/>
        </w:rPr>
      </w:pPr>
    </w:p>
    <w:p w14:paraId="61509DB6" w14:textId="433F07CC" w:rsidR="009D1E76" w:rsidRDefault="00604500" w:rsidP="009D1E76">
      <w:pPr>
        <w:pStyle w:val="CoverPage"/>
        <w:pBdr>
          <w:bottom w:val="single" w:sz="24" w:space="1" w:color="D9D9D9"/>
        </w:pBdr>
        <w:shd w:val="clear" w:color="DAEEF3" w:fill="FFFFFF"/>
        <w:spacing w:line="240" w:lineRule="auto"/>
        <w:rPr>
          <w:rFonts w:cs="Calibri"/>
        </w:rPr>
      </w:pPr>
      <w:r>
        <w:rPr>
          <w:rFonts w:cs="Calibri"/>
        </w:rPr>
        <w:t>September</w:t>
      </w:r>
      <w:r w:rsidR="002754C5">
        <w:rPr>
          <w:rFonts w:cs="Calibri"/>
        </w:rPr>
        <w:t xml:space="preserve"> </w:t>
      </w:r>
      <w:r>
        <w:rPr>
          <w:rFonts w:cs="Calibri"/>
        </w:rPr>
        <w:t>25</w:t>
      </w:r>
      <w:r w:rsidR="009D1E76" w:rsidRPr="00F13925">
        <w:rPr>
          <w:rFonts w:cs="Calibri"/>
        </w:rPr>
        <w:t>, 201</w:t>
      </w:r>
      <w:r w:rsidR="00593368">
        <w:rPr>
          <w:rFonts w:cs="Calibri"/>
        </w:rPr>
        <w:t>2</w:t>
      </w:r>
    </w:p>
    <w:p w14:paraId="6CBF285B" w14:textId="77777777" w:rsidR="009D1E76" w:rsidRPr="00F13925" w:rsidRDefault="009D1E76" w:rsidP="009D1E76">
      <w:pPr>
        <w:pStyle w:val="CoverPage"/>
        <w:pBdr>
          <w:bottom w:val="single" w:sz="24" w:space="1" w:color="D9D9D9"/>
        </w:pBdr>
        <w:shd w:val="clear" w:color="DAEEF3" w:fill="FFFFFF"/>
        <w:spacing w:line="240" w:lineRule="auto"/>
        <w:ind w:firstLine="360"/>
        <w:rPr>
          <w:rFonts w:cs="Calibri"/>
        </w:rPr>
      </w:pPr>
    </w:p>
    <w:p w14:paraId="7C7C11B5" w14:textId="77777777" w:rsidR="009D1E76" w:rsidRDefault="009D1E76" w:rsidP="009D1E76">
      <w:pPr>
        <w:rPr>
          <w:rFonts w:ascii="Arial" w:hAnsi="Arial" w:cs="Arial"/>
          <w:b/>
          <w:caps/>
          <w:color w:val="292929"/>
          <w:sz w:val="23"/>
          <w:szCs w:val="23"/>
        </w:rPr>
        <w:sectPr w:rsidR="009D1E76">
          <w:headerReference w:type="even" r:id="rId13"/>
          <w:headerReference w:type="default" r:id="rId14"/>
          <w:footerReference w:type="default" r:id="rId15"/>
          <w:headerReference w:type="first" r:id="rId16"/>
          <w:pgSz w:w="12240" w:h="15840"/>
          <w:pgMar w:top="1440" w:right="2880" w:bottom="1440" w:left="1440" w:header="720" w:footer="720" w:gutter="0"/>
          <w:cols w:space="720"/>
          <w:titlePg/>
          <w:docGrid w:linePitch="272"/>
        </w:sectPr>
      </w:pPr>
    </w:p>
    <w:p w14:paraId="3EC04743" w14:textId="77777777" w:rsidR="009D1E76" w:rsidRDefault="009D1E76" w:rsidP="009D1E76">
      <w:pPr>
        <w:rPr>
          <w:rFonts w:ascii="Arial" w:hAnsi="Arial" w:cs="Arial"/>
          <w:b/>
          <w:caps/>
          <w:color w:val="595959"/>
          <w:szCs w:val="23"/>
        </w:rPr>
      </w:pPr>
    </w:p>
    <w:p w14:paraId="0C114F06" w14:textId="77777777" w:rsidR="009D1E76" w:rsidRDefault="009D1E76" w:rsidP="009D1E76">
      <w:pPr>
        <w:pStyle w:val="Heading1"/>
        <w:sectPr w:rsidR="009D1E76">
          <w:type w:val="continuous"/>
          <w:pgSz w:w="12240" w:h="15840"/>
          <w:pgMar w:top="1440" w:right="2160" w:bottom="1440" w:left="1440" w:header="720" w:footer="720" w:gutter="0"/>
          <w:cols w:space="720"/>
          <w:titlePg/>
          <w:docGrid w:linePitch="272"/>
        </w:sectPr>
      </w:pPr>
      <w:bookmarkStart w:id="0" w:name="_Toc149797961"/>
    </w:p>
    <w:p w14:paraId="0F113F8C" w14:textId="53731485" w:rsidR="009D1E76" w:rsidRPr="009B3C39" w:rsidRDefault="00593368" w:rsidP="009D1E76">
      <w:pPr>
        <w:pStyle w:val="Heading1"/>
      </w:pPr>
      <w:bookmarkStart w:id="1" w:name="_Toc191727796"/>
      <w:bookmarkStart w:id="2" w:name="_Toc210216998"/>
      <w:bookmarkStart w:id="3" w:name="_Toc210217333"/>
      <w:bookmarkEnd w:id="0"/>
      <w:r>
        <w:lastRenderedPageBreak/>
        <w:t>Table of Content</w:t>
      </w:r>
      <w:bookmarkEnd w:id="1"/>
      <w:bookmarkEnd w:id="2"/>
      <w:bookmarkEnd w:id="3"/>
    </w:p>
    <w:bookmarkStart w:id="4" w:name="_Toc149797962"/>
    <w:p w14:paraId="4D6D4403" w14:textId="36DBA5A3" w:rsidR="00E1008C" w:rsidRDefault="006B5577">
      <w:pPr>
        <w:pStyle w:val="TOC1"/>
        <w:rPr>
          <w:rFonts w:eastAsiaTheme="minorEastAsia" w:cstheme="minorBidi"/>
          <w:b w:val="0"/>
          <w:caps w:val="0"/>
          <w:noProof/>
          <w:color w:val="auto"/>
          <w:sz w:val="24"/>
          <w:szCs w:val="24"/>
          <w:u w:val="none"/>
          <w:lang w:eastAsia="ja-JP"/>
        </w:rPr>
      </w:pPr>
      <w:r>
        <w:fldChar w:fldCharType="begin"/>
      </w:r>
      <w:r>
        <w:instrText xml:space="preserve"> TOC \o "1-3" </w:instrText>
      </w:r>
      <w:r>
        <w:fldChar w:fldCharType="separate"/>
      </w:r>
      <w:bookmarkStart w:id="5" w:name="_GoBack"/>
      <w:bookmarkEnd w:id="5"/>
    </w:p>
    <w:p w14:paraId="73D6F53D" w14:textId="77777777" w:rsidR="00E1008C" w:rsidRDefault="00E1008C">
      <w:pPr>
        <w:pStyle w:val="TOC1"/>
        <w:rPr>
          <w:rFonts w:eastAsiaTheme="minorEastAsia" w:cstheme="minorBidi"/>
          <w:b w:val="0"/>
          <w:caps w:val="0"/>
          <w:noProof/>
          <w:color w:val="auto"/>
          <w:sz w:val="24"/>
          <w:szCs w:val="24"/>
          <w:u w:val="none"/>
          <w:lang w:eastAsia="ja-JP"/>
        </w:rPr>
      </w:pPr>
      <w:r>
        <w:rPr>
          <w:noProof/>
        </w:rPr>
        <w:t>Overview</w:t>
      </w:r>
      <w:r>
        <w:rPr>
          <w:noProof/>
        </w:rPr>
        <w:tab/>
      </w:r>
      <w:r>
        <w:rPr>
          <w:noProof/>
        </w:rPr>
        <w:fldChar w:fldCharType="begin"/>
      </w:r>
      <w:r>
        <w:rPr>
          <w:noProof/>
        </w:rPr>
        <w:instrText xml:space="preserve"> PAGEREF _Toc210217334 \h </w:instrText>
      </w:r>
      <w:r>
        <w:rPr>
          <w:noProof/>
        </w:rPr>
      </w:r>
      <w:r>
        <w:rPr>
          <w:noProof/>
        </w:rPr>
        <w:fldChar w:fldCharType="separate"/>
      </w:r>
      <w:r>
        <w:rPr>
          <w:noProof/>
        </w:rPr>
        <w:t>3</w:t>
      </w:r>
      <w:r>
        <w:rPr>
          <w:noProof/>
        </w:rPr>
        <w:fldChar w:fldCharType="end"/>
      </w:r>
    </w:p>
    <w:p w14:paraId="188B104F" w14:textId="77777777" w:rsidR="00E1008C" w:rsidRDefault="00E1008C">
      <w:pPr>
        <w:pStyle w:val="TOC2"/>
        <w:tabs>
          <w:tab w:val="right" w:pos="9350"/>
        </w:tabs>
        <w:rPr>
          <w:rFonts w:eastAsiaTheme="minorEastAsia" w:cstheme="minorBidi"/>
          <w:b w:val="0"/>
          <w:smallCaps w:val="0"/>
          <w:noProof/>
          <w:color w:val="auto"/>
          <w:sz w:val="24"/>
          <w:szCs w:val="24"/>
          <w:lang w:eastAsia="ja-JP"/>
        </w:rPr>
      </w:pPr>
      <w:r>
        <w:rPr>
          <w:noProof/>
        </w:rPr>
        <w:t>Install</w:t>
      </w:r>
      <w:r>
        <w:rPr>
          <w:noProof/>
        </w:rPr>
        <w:tab/>
      </w:r>
      <w:r>
        <w:rPr>
          <w:noProof/>
        </w:rPr>
        <w:fldChar w:fldCharType="begin"/>
      </w:r>
      <w:r>
        <w:rPr>
          <w:noProof/>
        </w:rPr>
        <w:instrText xml:space="preserve"> PAGEREF _Toc210217335 \h </w:instrText>
      </w:r>
      <w:r>
        <w:rPr>
          <w:noProof/>
        </w:rPr>
      </w:r>
      <w:r>
        <w:rPr>
          <w:noProof/>
        </w:rPr>
        <w:fldChar w:fldCharType="separate"/>
      </w:r>
      <w:r>
        <w:rPr>
          <w:noProof/>
        </w:rPr>
        <w:t>3</w:t>
      </w:r>
      <w:r>
        <w:rPr>
          <w:noProof/>
        </w:rPr>
        <w:fldChar w:fldCharType="end"/>
      </w:r>
    </w:p>
    <w:p w14:paraId="29FD76F3" w14:textId="77777777" w:rsidR="00E1008C" w:rsidRDefault="00E1008C">
      <w:pPr>
        <w:pStyle w:val="TOC2"/>
        <w:tabs>
          <w:tab w:val="right" w:pos="9350"/>
        </w:tabs>
        <w:rPr>
          <w:rFonts w:eastAsiaTheme="minorEastAsia" w:cstheme="minorBidi"/>
          <w:b w:val="0"/>
          <w:smallCaps w:val="0"/>
          <w:noProof/>
          <w:color w:val="auto"/>
          <w:sz w:val="24"/>
          <w:szCs w:val="24"/>
          <w:lang w:eastAsia="ja-JP"/>
        </w:rPr>
      </w:pPr>
      <w:r>
        <w:rPr>
          <w:noProof/>
        </w:rPr>
        <w:t>Re-Installing/Updating the package:</w:t>
      </w:r>
      <w:r>
        <w:rPr>
          <w:noProof/>
        </w:rPr>
        <w:tab/>
      </w:r>
      <w:r>
        <w:rPr>
          <w:noProof/>
        </w:rPr>
        <w:fldChar w:fldCharType="begin"/>
      </w:r>
      <w:r>
        <w:rPr>
          <w:noProof/>
        </w:rPr>
        <w:instrText xml:space="preserve"> PAGEREF _Toc210217336 \h </w:instrText>
      </w:r>
      <w:r>
        <w:rPr>
          <w:noProof/>
        </w:rPr>
      </w:r>
      <w:r>
        <w:rPr>
          <w:noProof/>
        </w:rPr>
        <w:fldChar w:fldCharType="separate"/>
      </w:r>
      <w:r>
        <w:rPr>
          <w:noProof/>
        </w:rPr>
        <w:t>8</w:t>
      </w:r>
      <w:r>
        <w:rPr>
          <w:noProof/>
        </w:rPr>
        <w:fldChar w:fldCharType="end"/>
      </w:r>
    </w:p>
    <w:p w14:paraId="7BC9105B" w14:textId="77777777" w:rsidR="00E1008C" w:rsidRDefault="00E1008C">
      <w:pPr>
        <w:pStyle w:val="TOC2"/>
        <w:tabs>
          <w:tab w:val="right" w:pos="9350"/>
        </w:tabs>
        <w:rPr>
          <w:rFonts w:eastAsiaTheme="minorEastAsia" w:cstheme="minorBidi"/>
          <w:b w:val="0"/>
          <w:smallCaps w:val="0"/>
          <w:noProof/>
          <w:color w:val="auto"/>
          <w:sz w:val="24"/>
          <w:szCs w:val="24"/>
          <w:lang w:eastAsia="ja-JP"/>
        </w:rPr>
      </w:pPr>
      <w:r>
        <w:rPr>
          <w:noProof/>
        </w:rPr>
        <w:t>Using the Component</w:t>
      </w:r>
      <w:r>
        <w:rPr>
          <w:noProof/>
        </w:rPr>
        <w:tab/>
      </w:r>
      <w:r>
        <w:rPr>
          <w:noProof/>
        </w:rPr>
        <w:fldChar w:fldCharType="begin"/>
      </w:r>
      <w:r>
        <w:rPr>
          <w:noProof/>
        </w:rPr>
        <w:instrText xml:space="preserve"> PAGEREF _Toc210217337 \h </w:instrText>
      </w:r>
      <w:r>
        <w:rPr>
          <w:noProof/>
        </w:rPr>
      </w:r>
      <w:r>
        <w:rPr>
          <w:noProof/>
        </w:rPr>
        <w:fldChar w:fldCharType="separate"/>
      </w:r>
      <w:r>
        <w:rPr>
          <w:noProof/>
        </w:rPr>
        <w:t>9</w:t>
      </w:r>
      <w:r>
        <w:rPr>
          <w:noProof/>
        </w:rPr>
        <w:fldChar w:fldCharType="end"/>
      </w:r>
    </w:p>
    <w:p w14:paraId="6B856938" w14:textId="77777777" w:rsidR="00E1008C" w:rsidRDefault="00E1008C">
      <w:pPr>
        <w:pStyle w:val="TOC2"/>
        <w:tabs>
          <w:tab w:val="right" w:pos="9350"/>
        </w:tabs>
        <w:rPr>
          <w:rFonts w:eastAsiaTheme="minorEastAsia" w:cstheme="minorBidi"/>
          <w:b w:val="0"/>
          <w:smallCaps w:val="0"/>
          <w:noProof/>
          <w:color w:val="auto"/>
          <w:sz w:val="24"/>
          <w:szCs w:val="24"/>
          <w:lang w:eastAsia="ja-JP"/>
        </w:rPr>
      </w:pPr>
      <w:r>
        <w:rPr>
          <w:noProof/>
        </w:rPr>
        <w:t>Using the content finder</w:t>
      </w:r>
      <w:r>
        <w:rPr>
          <w:noProof/>
        </w:rPr>
        <w:tab/>
      </w:r>
      <w:r>
        <w:rPr>
          <w:noProof/>
        </w:rPr>
        <w:fldChar w:fldCharType="begin"/>
      </w:r>
      <w:r>
        <w:rPr>
          <w:noProof/>
        </w:rPr>
        <w:instrText xml:space="preserve"> PAGEREF _Toc210217338 \h </w:instrText>
      </w:r>
      <w:r>
        <w:rPr>
          <w:noProof/>
        </w:rPr>
      </w:r>
      <w:r>
        <w:rPr>
          <w:noProof/>
        </w:rPr>
        <w:fldChar w:fldCharType="separate"/>
      </w:r>
      <w:r>
        <w:rPr>
          <w:noProof/>
        </w:rPr>
        <w:t>10</w:t>
      </w:r>
      <w:r>
        <w:rPr>
          <w:noProof/>
        </w:rPr>
        <w:fldChar w:fldCharType="end"/>
      </w:r>
    </w:p>
    <w:p w14:paraId="7822746A" w14:textId="77777777" w:rsidR="00E1008C" w:rsidRDefault="00E1008C">
      <w:pPr>
        <w:pStyle w:val="TOC2"/>
        <w:tabs>
          <w:tab w:val="right" w:pos="9350"/>
        </w:tabs>
        <w:rPr>
          <w:rFonts w:eastAsiaTheme="minorEastAsia" w:cstheme="minorBidi"/>
          <w:b w:val="0"/>
          <w:smallCaps w:val="0"/>
          <w:noProof/>
          <w:color w:val="auto"/>
          <w:sz w:val="24"/>
          <w:szCs w:val="24"/>
          <w:lang w:eastAsia="ja-JP"/>
        </w:rPr>
      </w:pPr>
      <w:r>
        <w:rPr>
          <w:noProof/>
        </w:rPr>
        <w:t>Uploading a Video</w:t>
      </w:r>
      <w:r>
        <w:rPr>
          <w:noProof/>
        </w:rPr>
        <w:tab/>
      </w:r>
      <w:r>
        <w:rPr>
          <w:noProof/>
        </w:rPr>
        <w:fldChar w:fldCharType="begin"/>
      </w:r>
      <w:r>
        <w:rPr>
          <w:noProof/>
        </w:rPr>
        <w:instrText xml:space="preserve"> PAGEREF _Toc210217339 \h </w:instrText>
      </w:r>
      <w:r>
        <w:rPr>
          <w:noProof/>
        </w:rPr>
      </w:r>
      <w:r>
        <w:rPr>
          <w:noProof/>
        </w:rPr>
        <w:fldChar w:fldCharType="separate"/>
      </w:r>
      <w:r>
        <w:rPr>
          <w:noProof/>
        </w:rPr>
        <w:t>11</w:t>
      </w:r>
      <w:r>
        <w:rPr>
          <w:noProof/>
        </w:rPr>
        <w:fldChar w:fldCharType="end"/>
      </w:r>
    </w:p>
    <w:p w14:paraId="5CD8F613" w14:textId="77777777" w:rsidR="00E1008C" w:rsidRDefault="00E1008C">
      <w:pPr>
        <w:pStyle w:val="TOC2"/>
        <w:tabs>
          <w:tab w:val="right" w:pos="9350"/>
        </w:tabs>
        <w:rPr>
          <w:rFonts w:eastAsiaTheme="minorEastAsia" w:cstheme="minorBidi"/>
          <w:b w:val="0"/>
          <w:smallCaps w:val="0"/>
          <w:noProof/>
          <w:color w:val="auto"/>
          <w:sz w:val="24"/>
          <w:szCs w:val="24"/>
          <w:lang w:eastAsia="ja-JP"/>
        </w:rPr>
      </w:pPr>
      <w:r>
        <w:rPr>
          <w:noProof/>
        </w:rPr>
        <w:t>Technical Overview</w:t>
      </w:r>
      <w:r>
        <w:rPr>
          <w:noProof/>
        </w:rPr>
        <w:tab/>
      </w:r>
      <w:r>
        <w:rPr>
          <w:noProof/>
        </w:rPr>
        <w:fldChar w:fldCharType="begin"/>
      </w:r>
      <w:r>
        <w:rPr>
          <w:noProof/>
        </w:rPr>
        <w:instrText xml:space="preserve"> PAGEREF _Toc210217340 \h </w:instrText>
      </w:r>
      <w:r>
        <w:rPr>
          <w:noProof/>
        </w:rPr>
      </w:r>
      <w:r>
        <w:rPr>
          <w:noProof/>
        </w:rPr>
        <w:fldChar w:fldCharType="separate"/>
      </w:r>
      <w:r>
        <w:rPr>
          <w:noProof/>
        </w:rPr>
        <w:t>14</w:t>
      </w:r>
      <w:r>
        <w:rPr>
          <w:noProof/>
        </w:rPr>
        <w:fldChar w:fldCharType="end"/>
      </w:r>
    </w:p>
    <w:p w14:paraId="0A652294" w14:textId="77777777" w:rsidR="00E1008C" w:rsidRDefault="00E1008C">
      <w:pPr>
        <w:pStyle w:val="TOC3"/>
        <w:tabs>
          <w:tab w:val="right" w:pos="9350"/>
        </w:tabs>
        <w:rPr>
          <w:rFonts w:eastAsiaTheme="minorEastAsia" w:cstheme="minorBidi"/>
          <w:smallCaps w:val="0"/>
          <w:noProof/>
          <w:color w:val="auto"/>
          <w:sz w:val="24"/>
          <w:szCs w:val="24"/>
          <w:lang w:eastAsia="ja-JP"/>
        </w:rPr>
      </w:pPr>
      <w:r>
        <w:rPr>
          <w:noProof/>
        </w:rPr>
        <w:t>Ooyala CQ5 Integration</w:t>
      </w:r>
      <w:r>
        <w:rPr>
          <w:noProof/>
        </w:rPr>
        <w:tab/>
      </w:r>
      <w:r>
        <w:rPr>
          <w:noProof/>
        </w:rPr>
        <w:fldChar w:fldCharType="begin"/>
      </w:r>
      <w:r>
        <w:rPr>
          <w:noProof/>
        </w:rPr>
        <w:instrText xml:space="preserve"> PAGEREF _Toc210217341 \h </w:instrText>
      </w:r>
      <w:r>
        <w:rPr>
          <w:noProof/>
        </w:rPr>
      </w:r>
      <w:r>
        <w:rPr>
          <w:noProof/>
        </w:rPr>
        <w:fldChar w:fldCharType="separate"/>
      </w:r>
      <w:r>
        <w:rPr>
          <w:noProof/>
        </w:rPr>
        <w:t>14</w:t>
      </w:r>
      <w:r>
        <w:rPr>
          <w:noProof/>
        </w:rPr>
        <w:fldChar w:fldCharType="end"/>
      </w:r>
    </w:p>
    <w:p w14:paraId="64EC3BEA" w14:textId="77777777" w:rsidR="00E1008C" w:rsidRDefault="00E1008C">
      <w:pPr>
        <w:pStyle w:val="TOC3"/>
        <w:tabs>
          <w:tab w:val="right" w:pos="9350"/>
        </w:tabs>
        <w:rPr>
          <w:rFonts w:eastAsiaTheme="minorEastAsia" w:cstheme="minorBidi"/>
          <w:smallCaps w:val="0"/>
          <w:noProof/>
          <w:color w:val="auto"/>
          <w:sz w:val="24"/>
          <w:szCs w:val="24"/>
          <w:lang w:eastAsia="ja-JP"/>
        </w:rPr>
      </w:pPr>
      <w:r>
        <w:rPr>
          <w:noProof/>
        </w:rPr>
        <w:t>Maven/Eclipse Project Structure</w:t>
      </w:r>
      <w:r>
        <w:rPr>
          <w:noProof/>
        </w:rPr>
        <w:tab/>
      </w:r>
      <w:r>
        <w:rPr>
          <w:noProof/>
        </w:rPr>
        <w:fldChar w:fldCharType="begin"/>
      </w:r>
      <w:r>
        <w:rPr>
          <w:noProof/>
        </w:rPr>
        <w:instrText xml:space="preserve"> PAGEREF _Toc210217342 \h </w:instrText>
      </w:r>
      <w:r>
        <w:rPr>
          <w:noProof/>
        </w:rPr>
      </w:r>
      <w:r>
        <w:rPr>
          <w:noProof/>
        </w:rPr>
        <w:fldChar w:fldCharType="separate"/>
      </w:r>
      <w:r>
        <w:rPr>
          <w:noProof/>
        </w:rPr>
        <w:t>16</w:t>
      </w:r>
      <w:r>
        <w:rPr>
          <w:noProof/>
        </w:rPr>
        <w:fldChar w:fldCharType="end"/>
      </w:r>
    </w:p>
    <w:p w14:paraId="55C36A08" w14:textId="77777777" w:rsidR="00E1008C" w:rsidRDefault="00E1008C">
      <w:pPr>
        <w:pStyle w:val="TOC3"/>
        <w:tabs>
          <w:tab w:val="right" w:pos="9350"/>
        </w:tabs>
        <w:rPr>
          <w:rFonts w:eastAsiaTheme="minorEastAsia" w:cstheme="minorBidi"/>
          <w:smallCaps w:val="0"/>
          <w:noProof/>
          <w:color w:val="auto"/>
          <w:sz w:val="24"/>
          <w:szCs w:val="24"/>
          <w:lang w:eastAsia="ja-JP"/>
        </w:rPr>
      </w:pPr>
      <w:r>
        <w:rPr>
          <w:noProof/>
        </w:rPr>
        <w:t>Log files</w:t>
      </w:r>
      <w:r>
        <w:rPr>
          <w:noProof/>
        </w:rPr>
        <w:tab/>
      </w:r>
      <w:r>
        <w:rPr>
          <w:noProof/>
        </w:rPr>
        <w:fldChar w:fldCharType="begin"/>
      </w:r>
      <w:r>
        <w:rPr>
          <w:noProof/>
        </w:rPr>
        <w:instrText xml:space="preserve"> PAGEREF _Toc210217343 \h </w:instrText>
      </w:r>
      <w:r>
        <w:rPr>
          <w:noProof/>
        </w:rPr>
      </w:r>
      <w:r>
        <w:rPr>
          <w:noProof/>
        </w:rPr>
        <w:fldChar w:fldCharType="separate"/>
      </w:r>
      <w:r>
        <w:rPr>
          <w:noProof/>
        </w:rPr>
        <w:t>16</w:t>
      </w:r>
      <w:r>
        <w:rPr>
          <w:noProof/>
        </w:rPr>
        <w:fldChar w:fldCharType="end"/>
      </w:r>
    </w:p>
    <w:p w14:paraId="073761EB" w14:textId="15E7B039" w:rsidR="009D1E76" w:rsidRPr="000D5D0D" w:rsidRDefault="006B5577" w:rsidP="006B5577">
      <w:pPr>
        <w:pStyle w:val="TOC3"/>
      </w:pPr>
      <w:r>
        <w:fldChar w:fldCharType="end"/>
      </w:r>
    </w:p>
    <w:bookmarkEnd w:id="4"/>
    <w:p w14:paraId="5428EE36" w14:textId="77777777" w:rsidR="006B5577" w:rsidRDefault="006B5577">
      <w:pPr>
        <w:widowControl/>
        <w:spacing w:after="0" w:line="240" w:lineRule="auto"/>
        <w:jc w:val="left"/>
        <w:rPr>
          <w:rFonts w:ascii="Arial" w:eastAsia="Times New Roman" w:hAnsi="Arial"/>
          <w:bCs/>
          <w:color w:val="292929"/>
          <w:sz w:val="32"/>
          <w:szCs w:val="32"/>
        </w:rPr>
      </w:pPr>
      <w:r>
        <w:br w:type="page"/>
      </w:r>
    </w:p>
    <w:p w14:paraId="443AD2D2" w14:textId="60E47C05" w:rsidR="00D979F9" w:rsidRDefault="00E8772C" w:rsidP="00D979F9">
      <w:pPr>
        <w:pStyle w:val="Heading1"/>
      </w:pPr>
      <w:bookmarkStart w:id="6" w:name="_Toc210217334"/>
      <w:r>
        <w:lastRenderedPageBreak/>
        <w:t>Overview</w:t>
      </w:r>
      <w:bookmarkStart w:id="7" w:name="_Toc138759178"/>
      <w:bookmarkStart w:id="8" w:name="_Toc138759351"/>
      <w:bookmarkEnd w:id="6"/>
    </w:p>
    <w:p w14:paraId="48D334CE" w14:textId="3F80F231" w:rsidR="00E540DA" w:rsidRDefault="00763DF6" w:rsidP="00763DF6">
      <w:r>
        <w:t xml:space="preserve">This documents </w:t>
      </w:r>
      <w:r w:rsidR="0089157B">
        <w:t>describes the</w:t>
      </w:r>
      <w:r w:rsidR="00CF499D">
        <w:t xml:space="preserve"> technical implementation </w:t>
      </w:r>
      <w:r w:rsidR="00D47392">
        <w:t>of the Ooyala video component and content finder tab on Adobe’s CQ 5.5.  This functionality is packaged following the “Package Manager” tool embedded in Adobe’s CQ 5.5.  The package contains the following items:</w:t>
      </w:r>
    </w:p>
    <w:p w14:paraId="3B00C0A5" w14:textId="162FD34C" w:rsidR="00D47392" w:rsidRDefault="00D47392" w:rsidP="00D47392">
      <w:pPr>
        <w:pStyle w:val="ListParagraph"/>
        <w:numPr>
          <w:ilvl w:val="0"/>
          <w:numId w:val="15"/>
        </w:numPr>
      </w:pPr>
      <w:r>
        <w:t>Content Finder Tab</w:t>
      </w:r>
    </w:p>
    <w:p w14:paraId="102F9010" w14:textId="303111D9" w:rsidR="00D47392" w:rsidRDefault="00D47392" w:rsidP="00D47392">
      <w:pPr>
        <w:pStyle w:val="ListParagraph"/>
        <w:numPr>
          <w:ilvl w:val="0"/>
          <w:numId w:val="15"/>
        </w:numPr>
      </w:pPr>
      <w:r>
        <w:t>Ooyala Video Component</w:t>
      </w:r>
    </w:p>
    <w:p w14:paraId="75A35769" w14:textId="4855C6F2" w:rsidR="00D47392" w:rsidRDefault="00D47392" w:rsidP="00D47392">
      <w:pPr>
        <w:pStyle w:val="ListParagraph"/>
        <w:numPr>
          <w:ilvl w:val="0"/>
          <w:numId w:val="15"/>
        </w:numPr>
      </w:pPr>
      <w:r>
        <w:t xml:space="preserve">Ooyala Configuration </w:t>
      </w:r>
      <w:r w:rsidR="000F67DC">
        <w:t>Page</w:t>
      </w:r>
    </w:p>
    <w:p w14:paraId="4EEC725F" w14:textId="6F49B810" w:rsidR="00763DF6" w:rsidRDefault="00D47392" w:rsidP="00763DF6">
      <w:pPr>
        <w:pStyle w:val="ListParagraph"/>
        <w:numPr>
          <w:ilvl w:val="0"/>
          <w:numId w:val="15"/>
        </w:numPr>
      </w:pPr>
      <w:r>
        <w:t xml:space="preserve">OSGI </w:t>
      </w:r>
      <w:r w:rsidR="00DF14F1">
        <w:t xml:space="preserve">Java </w:t>
      </w:r>
      <w:r>
        <w:t>Classes</w:t>
      </w:r>
    </w:p>
    <w:p w14:paraId="50D809BB" w14:textId="17AE8DF6" w:rsidR="0089157B" w:rsidRDefault="0089157B" w:rsidP="0089157B">
      <w:r>
        <w:t>The Ooyala plugin enables conten</w:t>
      </w:r>
      <w:r w:rsidR="003D2CE0">
        <w:t>t authors to find videos from Ba</w:t>
      </w:r>
      <w:r>
        <w:t xml:space="preserve">cklot and place those on pages.  Users can configure the video component with players and player sizes. The V2 </w:t>
      </w:r>
      <w:r w:rsidR="003D2CE0">
        <w:t>API</w:t>
      </w:r>
      <w:r>
        <w:t xml:space="preserve">’s are used to create the Ooyala plugin and are detailed at the following location: </w:t>
      </w:r>
    </w:p>
    <w:p w14:paraId="4D684448" w14:textId="59F017EF" w:rsidR="0089157B" w:rsidRDefault="0089157B" w:rsidP="0089157B">
      <w:pPr>
        <w:pStyle w:val="Deliverables"/>
      </w:pPr>
      <w:r w:rsidRPr="0089157B">
        <w:t>http://api.ooyala.com/docs/v2/</w:t>
      </w:r>
    </w:p>
    <w:p w14:paraId="0FE1F0D0" w14:textId="618D081E" w:rsidR="006B5577" w:rsidRPr="00DB6AFD" w:rsidRDefault="00E540DA" w:rsidP="00595E7E">
      <w:pPr>
        <w:pStyle w:val="Heading2"/>
      </w:pPr>
      <w:bookmarkStart w:id="9" w:name="_Toc210217335"/>
      <w:r>
        <w:t>Install</w:t>
      </w:r>
      <w:bookmarkEnd w:id="9"/>
    </w:p>
    <w:p w14:paraId="5921112A" w14:textId="010AEC77" w:rsidR="000F67DC" w:rsidRDefault="000F67DC" w:rsidP="000F67DC">
      <w:pPr>
        <w:pStyle w:val="BodyText"/>
      </w:pPr>
      <w:r>
        <w:t xml:space="preserve">The Ooyala CQ5 plugin (the plugin) has been developed using CQ5's standard component model. The plugin consists of an OSGi bundle/module to handle Ooyala Backlot/REST API integration, the Ooyala Video Component (jsp's, Dialogs, and supporting files), and the Tools Configuration Page. The plugin is distributed as a CQ5 Package for easy installation. The source code is also available for download from </w:t>
      </w:r>
      <w:r w:rsidR="00604500" w:rsidRPr="00604500">
        <w:t>https://github.com/ooyala/Ooyala-AdobeCQ/</w:t>
      </w:r>
    </w:p>
    <w:p w14:paraId="6971CFFF" w14:textId="084FCD60" w:rsidR="00D47392" w:rsidRDefault="003D2CE0">
      <w:pPr>
        <w:widowControl/>
        <w:spacing w:after="0" w:line="240" w:lineRule="auto"/>
        <w:jc w:val="left"/>
      </w:pPr>
      <w:r>
        <w:t>The O</w:t>
      </w:r>
      <w:r w:rsidR="00713F2B">
        <w:t xml:space="preserve">oyala plugin, once downloaded is </w:t>
      </w:r>
      <w:r>
        <w:t>named “</w:t>
      </w:r>
      <w:r w:rsidR="00604500" w:rsidRPr="00604500">
        <w:t>Ooyala-AdobeCQ</w:t>
      </w:r>
      <w:r w:rsidR="00604500">
        <w:t>v01</w:t>
      </w:r>
      <w:r w:rsidR="00604500" w:rsidRPr="00604500">
        <w:t>.zip</w:t>
      </w:r>
      <w:r>
        <w:t xml:space="preserve">”.  Do not unzip the file; Adobe CQ5.5 package manager expects it as a zip file.  </w:t>
      </w:r>
    </w:p>
    <w:p w14:paraId="63AA0E3F" w14:textId="77777777" w:rsidR="003D2CE0" w:rsidRDefault="003D2CE0">
      <w:pPr>
        <w:widowControl/>
        <w:spacing w:after="0" w:line="240" w:lineRule="auto"/>
        <w:jc w:val="left"/>
      </w:pPr>
    </w:p>
    <w:p w14:paraId="53F19155" w14:textId="77777777" w:rsidR="003D2CE0" w:rsidRDefault="003D2CE0">
      <w:pPr>
        <w:widowControl/>
        <w:spacing w:after="0" w:line="240" w:lineRule="auto"/>
        <w:jc w:val="left"/>
      </w:pPr>
    </w:p>
    <w:p w14:paraId="1DA3FC9C" w14:textId="5DF22227" w:rsidR="00E540DA" w:rsidRDefault="00E540DA">
      <w:pPr>
        <w:widowControl/>
        <w:spacing w:after="0" w:line="240" w:lineRule="auto"/>
        <w:jc w:val="left"/>
      </w:pPr>
      <w:r>
        <w:t>Click on “package” on th</w:t>
      </w:r>
      <w:r w:rsidR="003D2CE0">
        <w:t xml:space="preserve">e right hand of the cq5.5 start </w:t>
      </w:r>
      <w:r>
        <w:t>up screen</w:t>
      </w:r>
      <w:r w:rsidR="003D2CE0">
        <w:t>.</w:t>
      </w:r>
      <w:r w:rsidR="000F67DC" w:rsidRPr="000F67DC">
        <w:t xml:space="preserve"> </w:t>
      </w:r>
      <w:r w:rsidR="000F67DC">
        <w:t xml:space="preserve">  To navigate directly</w:t>
      </w:r>
      <w:r w:rsidR="000F67DC" w:rsidRPr="000F67DC">
        <w:t xml:space="preserve"> to the CQ5 Package Manager Page</w:t>
      </w:r>
      <w:r w:rsidR="000F67DC">
        <w:t xml:space="preserve"> the url is </w:t>
      </w:r>
      <w:r w:rsidR="000F67DC" w:rsidRPr="000F67DC">
        <w:t xml:space="preserve"> http://[replace</w:t>
      </w:r>
      <w:r w:rsidR="000F67DC">
        <w:t xml:space="preserve"> with the author instance domain]</w:t>
      </w:r>
      <w:r w:rsidR="000F67DC" w:rsidRPr="000F67DC">
        <w:t>:4502/crx/packmgr/index.jsp</w:t>
      </w:r>
    </w:p>
    <w:p w14:paraId="78941219" w14:textId="538A5CF8" w:rsidR="00E540DA" w:rsidRDefault="00E540DA">
      <w:pPr>
        <w:widowControl/>
        <w:spacing w:after="0" w:line="240" w:lineRule="auto"/>
        <w:jc w:val="left"/>
      </w:pPr>
    </w:p>
    <w:p w14:paraId="559523FA" w14:textId="77777777" w:rsidR="00E540DA" w:rsidRDefault="00E540DA">
      <w:pPr>
        <w:widowControl/>
        <w:spacing w:after="0" w:line="240" w:lineRule="auto"/>
        <w:jc w:val="left"/>
      </w:pPr>
    </w:p>
    <w:p w14:paraId="64DDF13A" w14:textId="77777777" w:rsidR="008E6398" w:rsidRDefault="00915E55" w:rsidP="008E6398">
      <w:pPr>
        <w:keepNext/>
        <w:widowControl/>
        <w:spacing w:after="0" w:line="240" w:lineRule="auto"/>
        <w:jc w:val="left"/>
      </w:pPr>
      <w:r w:rsidRPr="00915E55">
        <w:rPr>
          <w:noProof/>
        </w:rPr>
        <w:drawing>
          <wp:inline distT="0" distB="0" distL="0" distR="0" wp14:anchorId="4B47AAE4" wp14:editId="16F49D81">
            <wp:extent cx="5937250" cy="636905"/>
            <wp:effectExtent l="203200" t="203200" r="209550" b="2012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0.37 PM.png"/>
                    <pic:cNvPicPr/>
                  </pic:nvPicPr>
                  <pic:blipFill>
                    <a:blip r:embed="rId17">
                      <a:extLst>
                        <a:ext uri="{28A0092B-C50C-407E-A947-70E740481C1C}">
                          <a14:useLocalDpi xmlns:a14="http://schemas.microsoft.com/office/drawing/2010/main" val="0"/>
                        </a:ext>
                      </a:extLst>
                    </a:blip>
                    <a:stretch>
                      <a:fillRect/>
                    </a:stretch>
                  </pic:blipFill>
                  <pic:spPr>
                    <a:xfrm>
                      <a:off x="0" y="0"/>
                      <a:ext cx="5937250" cy="636905"/>
                    </a:xfrm>
                    <a:prstGeom prst="rect">
                      <a:avLst/>
                    </a:prstGeom>
                    <a:ln>
                      <a:noFill/>
                    </a:ln>
                    <a:effectLst>
                      <a:outerShdw blurRad="190500" algn="tl" rotWithShape="0">
                        <a:srgbClr val="000000">
                          <a:alpha val="70000"/>
                        </a:srgbClr>
                      </a:outerShdw>
                    </a:effectLst>
                  </pic:spPr>
                </pic:pic>
              </a:graphicData>
            </a:graphic>
          </wp:inline>
        </w:drawing>
      </w:r>
    </w:p>
    <w:p w14:paraId="2D3CC0BD" w14:textId="60529FEA" w:rsidR="00E540DA" w:rsidRDefault="008E6398" w:rsidP="008E6398">
      <w:pPr>
        <w:pStyle w:val="Caption"/>
      </w:pPr>
      <w:r>
        <w:t xml:space="preserve">Figure </w:t>
      </w:r>
      <w:fldSimple w:instr=" SEQ Figure \* ARABIC ">
        <w:r w:rsidR="004F301C">
          <w:rPr>
            <w:noProof/>
          </w:rPr>
          <w:t>1</w:t>
        </w:r>
      </w:fldSimple>
    </w:p>
    <w:p w14:paraId="30EDC041" w14:textId="77777777" w:rsidR="00E540DA" w:rsidRDefault="00E540DA">
      <w:pPr>
        <w:widowControl/>
        <w:spacing w:after="0" w:line="240" w:lineRule="auto"/>
        <w:jc w:val="left"/>
        <w:rPr>
          <w:rFonts w:ascii="Arial" w:eastAsia="Times New Roman" w:hAnsi="Arial"/>
          <w:b/>
          <w:bCs/>
          <w:color w:val="595959"/>
          <w:sz w:val="26"/>
        </w:rPr>
      </w:pPr>
    </w:p>
    <w:p w14:paraId="3DD86D4E" w14:textId="77777777" w:rsidR="00915E55" w:rsidRDefault="00915E55">
      <w:pPr>
        <w:widowControl/>
        <w:spacing w:after="0" w:line="240" w:lineRule="auto"/>
        <w:jc w:val="left"/>
        <w:rPr>
          <w:rFonts w:ascii="Arial" w:eastAsia="Times New Roman" w:hAnsi="Arial"/>
          <w:b/>
          <w:bCs/>
          <w:color w:val="595959"/>
          <w:sz w:val="26"/>
        </w:rPr>
      </w:pPr>
    </w:p>
    <w:p w14:paraId="32E6231A" w14:textId="5A2785CD" w:rsidR="00915E55" w:rsidRDefault="00915E55">
      <w:pPr>
        <w:widowControl/>
        <w:spacing w:after="0" w:line="240" w:lineRule="auto"/>
        <w:jc w:val="left"/>
      </w:pPr>
      <w:r w:rsidRPr="00915E55">
        <w:t xml:space="preserve">On the package manager screen click “Upload Package” on the top menu </w:t>
      </w:r>
      <w:r w:rsidR="003D2CE0" w:rsidRPr="00915E55">
        <w:t>bar</w:t>
      </w:r>
      <w:r w:rsidR="003D2CE0">
        <w:t xml:space="preserve">; this will bring up a wizard to upload the package.  Navigate to the folder where the zip file is located.  Ensure the zip file is not unzipped.  When selected the name of the zip file will be displayed in the Package field.  If this is the first time the package is being uploaded the “Force Upload” can be left blank.  In general it is recommended to click this button to install new versions of the package.  Uninstalling the package will delete all the data as well. </w:t>
      </w:r>
    </w:p>
    <w:p w14:paraId="7EBFB738" w14:textId="77777777" w:rsidR="00915E55" w:rsidRDefault="00915E55">
      <w:pPr>
        <w:widowControl/>
        <w:spacing w:after="0" w:line="240" w:lineRule="auto"/>
        <w:jc w:val="left"/>
      </w:pPr>
    </w:p>
    <w:p w14:paraId="46FAF77E" w14:textId="77777777" w:rsidR="008E6398" w:rsidRDefault="00915E55" w:rsidP="008E6398">
      <w:pPr>
        <w:keepNext/>
        <w:widowControl/>
        <w:spacing w:after="0" w:line="240" w:lineRule="auto"/>
        <w:jc w:val="left"/>
      </w:pPr>
      <w:r>
        <w:rPr>
          <w:noProof/>
        </w:rPr>
        <w:drawing>
          <wp:inline distT="0" distB="0" distL="0" distR="0" wp14:anchorId="6998C7EA" wp14:editId="72683391">
            <wp:extent cx="4510954" cy="2743200"/>
            <wp:effectExtent l="203200" t="203200" r="213995" b="2032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2.46 PM.png"/>
                    <pic:cNvPicPr/>
                  </pic:nvPicPr>
                  <pic:blipFill>
                    <a:blip r:embed="rId18">
                      <a:extLst>
                        <a:ext uri="{28A0092B-C50C-407E-A947-70E740481C1C}">
                          <a14:useLocalDpi xmlns:a14="http://schemas.microsoft.com/office/drawing/2010/main" val="0"/>
                        </a:ext>
                      </a:extLst>
                    </a:blip>
                    <a:stretch>
                      <a:fillRect/>
                    </a:stretch>
                  </pic:blipFill>
                  <pic:spPr>
                    <a:xfrm>
                      <a:off x="0" y="0"/>
                      <a:ext cx="4510954" cy="2743200"/>
                    </a:xfrm>
                    <a:prstGeom prst="rect">
                      <a:avLst/>
                    </a:prstGeom>
                    <a:ln>
                      <a:noFill/>
                    </a:ln>
                    <a:effectLst>
                      <a:outerShdw blurRad="190500" algn="tl" rotWithShape="0">
                        <a:srgbClr val="000000">
                          <a:alpha val="70000"/>
                        </a:srgbClr>
                      </a:outerShdw>
                    </a:effectLst>
                  </pic:spPr>
                </pic:pic>
              </a:graphicData>
            </a:graphic>
          </wp:inline>
        </w:drawing>
      </w:r>
    </w:p>
    <w:p w14:paraId="1BE4DF06" w14:textId="6EB2B250" w:rsidR="00915E55" w:rsidRDefault="008E6398" w:rsidP="008E6398">
      <w:pPr>
        <w:pStyle w:val="Caption"/>
      </w:pPr>
      <w:r>
        <w:t xml:space="preserve">Figure </w:t>
      </w:r>
      <w:fldSimple w:instr=" SEQ Figure \* ARABIC ">
        <w:r w:rsidR="004F301C">
          <w:rPr>
            <w:noProof/>
          </w:rPr>
          <w:t>2</w:t>
        </w:r>
      </w:fldSimple>
    </w:p>
    <w:p w14:paraId="5661BC7E" w14:textId="77777777" w:rsidR="003D2CE0" w:rsidRPr="00915E55" w:rsidRDefault="003D2CE0">
      <w:pPr>
        <w:widowControl/>
        <w:spacing w:after="0" w:line="240" w:lineRule="auto"/>
        <w:jc w:val="left"/>
      </w:pPr>
    </w:p>
    <w:p w14:paraId="41DD6726" w14:textId="5FDC45E0" w:rsidR="00915E55" w:rsidRDefault="003D2CE0" w:rsidP="003D2CE0">
      <w:r>
        <w:t xml:space="preserve">Once the zip file has been uploaded, it needs to be installed.  Click on the “install” button on the top right.  </w:t>
      </w:r>
    </w:p>
    <w:p w14:paraId="14421EDF" w14:textId="77777777" w:rsidR="008E6398" w:rsidRDefault="00915E55" w:rsidP="008E6398">
      <w:pPr>
        <w:keepNext/>
        <w:widowControl/>
        <w:spacing w:after="0" w:line="240" w:lineRule="auto"/>
        <w:jc w:val="left"/>
      </w:pPr>
      <w:r>
        <w:rPr>
          <w:rFonts w:ascii="Arial" w:eastAsia="Times New Roman" w:hAnsi="Arial"/>
          <w:b/>
          <w:bCs/>
          <w:noProof/>
          <w:color w:val="595959"/>
          <w:sz w:val="26"/>
        </w:rPr>
        <w:lastRenderedPageBreak/>
        <w:drawing>
          <wp:inline distT="0" distB="0" distL="0" distR="0" wp14:anchorId="269C04B6" wp14:editId="10335723">
            <wp:extent cx="5943600" cy="1864360"/>
            <wp:effectExtent l="203200" t="203200" r="203200" b="1930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3.20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64360"/>
                    </a:xfrm>
                    <a:prstGeom prst="rect">
                      <a:avLst/>
                    </a:prstGeom>
                    <a:ln>
                      <a:noFill/>
                    </a:ln>
                    <a:effectLst>
                      <a:outerShdw blurRad="190500" algn="tl" rotWithShape="0">
                        <a:srgbClr val="000000">
                          <a:alpha val="70000"/>
                        </a:srgbClr>
                      </a:outerShdw>
                    </a:effectLst>
                  </pic:spPr>
                </pic:pic>
              </a:graphicData>
            </a:graphic>
          </wp:inline>
        </w:drawing>
      </w:r>
    </w:p>
    <w:p w14:paraId="30F95BD6" w14:textId="76E204DF"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3</w:t>
        </w:r>
      </w:fldSimple>
    </w:p>
    <w:p w14:paraId="68487AC1" w14:textId="77777777" w:rsidR="00EE34E1" w:rsidRDefault="00EE34E1" w:rsidP="003D2CE0"/>
    <w:p w14:paraId="5FB14B64" w14:textId="269C2977" w:rsidR="00915E55" w:rsidRDefault="003D2CE0" w:rsidP="003D2CE0">
      <w:r>
        <w:t>The wizard below will can be left to defaults.  Click on the “Install” button.</w:t>
      </w:r>
    </w:p>
    <w:p w14:paraId="70B7A075" w14:textId="77777777" w:rsidR="008E6398" w:rsidRDefault="00915E55" w:rsidP="008E6398">
      <w:pPr>
        <w:keepNext/>
        <w:widowControl/>
        <w:spacing w:after="0" w:line="240" w:lineRule="auto"/>
        <w:jc w:val="left"/>
      </w:pPr>
      <w:r>
        <w:rPr>
          <w:rFonts w:ascii="Arial" w:eastAsia="Times New Roman" w:hAnsi="Arial"/>
          <w:b/>
          <w:bCs/>
          <w:noProof/>
          <w:color w:val="595959"/>
          <w:sz w:val="26"/>
        </w:rPr>
        <w:drawing>
          <wp:inline distT="0" distB="0" distL="0" distR="0" wp14:anchorId="3D5C817F" wp14:editId="2A0243E2">
            <wp:extent cx="5180078" cy="3657600"/>
            <wp:effectExtent l="203200" t="203200" r="205105" b="2032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3.35 PM.png"/>
                    <pic:cNvPicPr/>
                  </pic:nvPicPr>
                  <pic:blipFill>
                    <a:blip r:embed="rId20">
                      <a:extLst>
                        <a:ext uri="{28A0092B-C50C-407E-A947-70E740481C1C}">
                          <a14:useLocalDpi xmlns:a14="http://schemas.microsoft.com/office/drawing/2010/main" val="0"/>
                        </a:ext>
                      </a:extLst>
                    </a:blip>
                    <a:stretch>
                      <a:fillRect/>
                    </a:stretch>
                  </pic:blipFill>
                  <pic:spPr>
                    <a:xfrm>
                      <a:off x="0" y="0"/>
                      <a:ext cx="5180078" cy="3657600"/>
                    </a:xfrm>
                    <a:prstGeom prst="rect">
                      <a:avLst/>
                    </a:prstGeom>
                    <a:ln>
                      <a:noFill/>
                    </a:ln>
                    <a:effectLst>
                      <a:outerShdw blurRad="190500" algn="tl" rotWithShape="0">
                        <a:srgbClr val="000000">
                          <a:alpha val="70000"/>
                        </a:srgbClr>
                      </a:outerShdw>
                    </a:effectLst>
                  </pic:spPr>
                </pic:pic>
              </a:graphicData>
            </a:graphic>
          </wp:inline>
        </w:drawing>
      </w:r>
    </w:p>
    <w:p w14:paraId="2FA616AB" w14:textId="38EA8B2A"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4</w:t>
        </w:r>
      </w:fldSimple>
    </w:p>
    <w:p w14:paraId="114E1231" w14:textId="77777777" w:rsidR="00EE34E1" w:rsidRDefault="00EE34E1">
      <w:pPr>
        <w:widowControl/>
        <w:spacing w:after="0" w:line="240" w:lineRule="auto"/>
        <w:jc w:val="left"/>
        <w:rPr>
          <w:rFonts w:ascii="Arial" w:eastAsia="Times New Roman" w:hAnsi="Arial"/>
          <w:b/>
          <w:bCs/>
          <w:color w:val="595959"/>
          <w:sz w:val="26"/>
        </w:rPr>
      </w:pPr>
    </w:p>
    <w:p w14:paraId="7B1C96D9" w14:textId="77777777" w:rsidR="00EE34E1" w:rsidRDefault="00EE34E1">
      <w:pPr>
        <w:widowControl/>
        <w:spacing w:after="0" w:line="240" w:lineRule="auto"/>
        <w:jc w:val="left"/>
        <w:rPr>
          <w:rFonts w:ascii="Arial" w:eastAsia="Times New Roman" w:hAnsi="Arial"/>
          <w:b/>
          <w:bCs/>
          <w:color w:val="595959"/>
          <w:sz w:val="26"/>
        </w:rPr>
      </w:pPr>
    </w:p>
    <w:p w14:paraId="1091D34E" w14:textId="2FCA1CE3" w:rsidR="00EE34E1" w:rsidRDefault="00EE34E1" w:rsidP="00EE34E1">
      <w:r>
        <w:lastRenderedPageBreak/>
        <w:t xml:space="preserve">If the install was successful the following message will be displayed at the bottom of the console.  </w:t>
      </w:r>
    </w:p>
    <w:p w14:paraId="25340C89" w14:textId="77777777" w:rsidR="00915E55" w:rsidRDefault="00915E55">
      <w:pPr>
        <w:widowControl/>
        <w:spacing w:after="0" w:line="240" w:lineRule="auto"/>
        <w:jc w:val="left"/>
        <w:rPr>
          <w:rFonts w:ascii="Arial" w:eastAsia="Times New Roman" w:hAnsi="Arial"/>
          <w:b/>
          <w:bCs/>
          <w:color w:val="595959"/>
          <w:sz w:val="26"/>
        </w:rPr>
      </w:pPr>
    </w:p>
    <w:p w14:paraId="2CB47739" w14:textId="77777777" w:rsidR="008E6398" w:rsidRDefault="00915E55" w:rsidP="008E6398">
      <w:pPr>
        <w:keepNext/>
        <w:widowControl/>
        <w:spacing w:after="0" w:line="240" w:lineRule="auto"/>
        <w:jc w:val="left"/>
      </w:pPr>
      <w:r>
        <w:rPr>
          <w:rFonts w:ascii="Arial" w:eastAsia="Times New Roman" w:hAnsi="Arial"/>
          <w:b/>
          <w:bCs/>
          <w:noProof/>
          <w:color w:val="595959"/>
          <w:sz w:val="26"/>
        </w:rPr>
        <w:drawing>
          <wp:inline distT="0" distB="0" distL="0" distR="0" wp14:anchorId="6C64BEBE" wp14:editId="4BCFB8B1">
            <wp:extent cx="4762500" cy="1587500"/>
            <wp:effectExtent l="203200" t="203200" r="215900" b="2159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4.33 PM.png"/>
                    <pic:cNvPicPr/>
                  </pic:nvPicPr>
                  <pic:blipFill>
                    <a:blip r:embed="rId21">
                      <a:extLst>
                        <a:ext uri="{28A0092B-C50C-407E-A947-70E740481C1C}">
                          <a14:useLocalDpi xmlns:a14="http://schemas.microsoft.com/office/drawing/2010/main" val="0"/>
                        </a:ext>
                      </a:extLst>
                    </a:blip>
                    <a:stretch>
                      <a:fillRect/>
                    </a:stretch>
                  </pic:blipFill>
                  <pic:spPr>
                    <a:xfrm>
                      <a:off x="0" y="0"/>
                      <a:ext cx="4762500" cy="1587500"/>
                    </a:xfrm>
                    <a:prstGeom prst="rect">
                      <a:avLst/>
                    </a:prstGeom>
                    <a:ln>
                      <a:noFill/>
                    </a:ln>
                    <a:effectLst>
                      <a:outerShdw blurRad="190500" algn="tl" rotWithShape="0">
                        <a:srgbClr val="000000">
                          <a:alpha val="70000"/>
                        </a:srgbClr>
                      </a:outerShdw>
                    </a:effectLst>
                  </pic:spPr>
                </pic:pic>
              </a:graphicData>
            </a:graphic>
          </wp:inline>
        </w:drawing>
      </w:r>
    </w:p>
    <w:p w14:paraId="58D1B165" w14:textId="48F01137"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5</w:t>
        </w:r>
      </w:fldSimple>
    </w:p>
    <w:p w14:paraId="77C2F3BF" w14:textId="77777777" w:rsidR="00EE34E1" w:rsidRDefault="00EE34E1">
      <w:pPr>
        <w:widowControl/>
        <w:spacing w:after="0" w:line="240" w:lineRule="auto"/>
        <w:jc w:val="left"/>
        <w:rPr>
          <w:rFonts w:ascii="Arial" w:eastAsia="Times New Roman" w:hAnsi="Arial"/>
          <w:b/>
          <w:bCs/>
          <w:color w:val="595959"/>
          <w:sz w:val="26"/>
        </w:rPr>
      </w:pPr>
    </w:p>
    <w:p w14:paraId="0D0DEAF0" w14:textId="3C5DFF33" w:rsidR="00EE34E1" w:rsidRDefault="00EE34E1" w:rsidP="00EE34E1">
      <w:r>
        <w:t xml:space="preserve">Once the package </w:t>
      </w:r>
      <w:r w:rsidR="009B439D">
        <w:t>installs successfully, pr</w:t>
      </w:r>
      <w:r w:rsidR="00F27FB6">
        <w:t xml:space="preserve">oceed back to the main screen and click on “Tools”.  </w:t>
      </w:r>
      <w:r w:rsidR="00764125">
        <w:t xml:space="preserve"> On the tools screen navigate to the “Cloud Services Configurations” folder.  There should be a page titled “Ooyala Configuration”.  </w:t>
      </w:r>
    </w:p>
    <w:p w14:paraId="6ECA5115" w14:textId="2457B29E" w:rsidR="00C92334" w:rsidRPr="00C92334" w:rsidRDefault="00915E55" w:rsidP="00C92334">
      <w:pPr>
        <w:tabs>
          <w:tab w:val="left" w:pos="3392"/>
        </w:tabs>
      </w:pPr>
      <w:r>
        <w:rPr>
          <w:rFonts w:ascii="Arial" w:eastAsia="Times New Roman" w:hAnsi="Arial"/>
          <w:b/>
          <w:bCs/>
          <w:noProof/>
          <w:color w:val="595959"/>
          <w:sz w:val="26"/>
        </w:rPr>
        <w:drawing>
          <wp:anchor distT="0" distB="0" distL="114300" distR="114300" simplePos="0" relativeHeight="251658752" behindDoc="0" locked="0" layoutInCell="1" allowOverlap="1" wp14:anchorId="45B82C9B" wp14:editId="5E94CA48">
            <wp:simplePos x="0" y="0"/>
            <wp:positionH relativeFrom="column">
              <wp:align>left</wp:align>
            </wp:positionH>
            <wp:positionV relativeFrom="paragraph">
              <wp:align>top</wp:align>
            </wp:positionV>
            <wp:extent cx="2819400" cy="2120900"/>
            <wp:effectExtent l="203200" t="203200" r="203200" b="21590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5.16 PM.png"/>
                    <pic:cNvPicPr/>
                  </pic:nvPicPr>
                  <pic:blipFill>
                    <a:blip r:embed="rId22">
                      <a:extLst>
                        <a:ext uri="{28A0092B-C50C-407E-A947-70E740481C1C}">
                          <a14:useLocalDpi xmlns:a14="http://schemas.microsoft.com/office/drawing/2010/main" val="0"/>
                        </a:ext>
                      </a:extLst>
                    </a:blip>
                    <a:stretch>
                      <a:fillRect/>
                    </a:stretch>
                  </pic:blipFill>
                  <pic:spPr>
                    <a:xfrm>
                      <a:off x="0" y="0"/>
                      <a:ext cx="2819400" cy="2120900"/>
                    </a:xfrm>
                    <a:prstGeom prst="rect">
                      <a:avLst/>
                    </a:prstGeom>
                    <a:ln>
                      <a:noFill/>
                    </a:ln>
                    <a:effectLst>
                      <a:outerShdw blurRad="190500" algn="tl" rotWithShape="0">
                        <a:srgbClr val="000000">
                          <a:alpha val="70000"/>
                        </a:srgbClr>
                      </a:outerShdw>
                    </a:effectLst>
                  </pic:spPr>
                </pic:pic>
              </a:graphicData>
            </a:graphic>
          </wp:anchor>
        </w:drawing>
      </w:r>
      <w:r w:rsidR="00C92334">
        <w:tab/>
      </w:r>
    </w:p>
    <w:p w14:paraId="479E70BC" w14:textId="77777777" w:rsidR="008E6398" w:rsidRDefault="00C92334" w:rsidP="008E6398">
      <w:pPr>
        <w:keepNext/>
        <w:widowControl/>
        <w:spacing w:after="0" w:line="240" w:lineRule="auto"/>
        <w:jc w:val="left"/>
      </w:pPr>
      <w:r>
        <w:br w:type="textWrapping" w:clear="all"/>
      </w:r>
    </w:p>
    <w:p w14:paraId="32202ED9" w14:textId="4BC7B3C6"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6</w:t>
        </w:r>
      </w:fldSimple>
    </w:p>
    <w:p w14:paraId="47BACCB8" w14:textId="77777777" w:rsidR="008E6398" w:rsidRDefault="008E6398">
      <w:pPr>
        <w:widowControl/>
        <w:spacing w:after="0" w:line="240" w:lineRule="auto"/>
        <w:jc w:val="left"/>
        <w:rPr>
          <w:rFonts w:ascii="Arial" w:eastAsia="Times New Roman" w:hAnsi="Arial"/>
          <w:b/>
          <w:bCs/>
          <w:color w:val="595959"/>
          <w:sz w:val="26"/>
        </w:rPr>
      </w:pPr>
    </w:p>
    <w:p w14:paraId="7D141D04" w14:textId="77777777" w:rsidR="00D379C0" w:rsidRDefault="00D379C0">
      <w:pPr>
        <w:widowControl/>
        <w:spacing w:after="0" w:line="240" w:lineRule="auto"/>
        <w:jc w:val="left"/>
        <w:rPr>
          <w:rFonts w:ascii="Arial" w:eastAsia="Times New Roman" w:hAnsi="Arial"/>
          <w:b/>
          <w:bCs/>
          <w:color w:val="595959"/>
          <w:sz w:val="26"/>
        </w:rPr>
      </w:pPr>
    </w:p>
    <w:p w14:paraId="07AA2C53" w14:textId="26732806" w:rsidR="00D379C0" w:rsidRDefault="00D379C0">
      <w:pPr>
        <w:widowControl/>
        <w:spacing w:after="0" w:line="240" w:lineRule="auto"/>
        <w:jc w:val="left"/>
      </w:pPr>
      <w:r>
        <w:t>Double click on this page will open up the Ooyala configuration dialog.  The dialog should load automatically, or the user can click the “Edit” button.</w:t>
      </w:r>
    </w:p>
    <w:p w14:paraId="0282EF17" w14:textId="77777777" w:rsidR="008E6398" w:rsidRDefault="008E6398">
      <w:pPr>
        <w:widowControl/>
        <w:spacing w:after="0" w:line="240" w:lineRule="auto"/>
        <w:jc w:val="left"/>
        <w:rPr>
          <w:rFonts w:ascii="Arial" w:eastAsia="Times New Roman" w:hAnsi="Arial"/>
          <w:b/>
          <w:bCs/>
          <w:color w:val="595959"/>
          <w:sz w:val="26"/>
        </w:rPr>
      </w:pPr>
    </w:p>
    <w:p w14:paraId="3CD15387" w14:textId="77777777" w:rsidR="00915E55" w:rsidRDefault="00915E55">
      <w:pPr>
        <w:widowControl/>
        <w:spacing w:after="0" w:line="240" w:lineRule="auto"/>
        <w:jc w:val="left"/>
        <w:rPr>
          <w:rFonts w:ascii="Arial" w:eastAsia="Times New Roman" w:hAnsi="Arial"/>
          <w:b/>
          <w:bCs/>
          <w:color w:val="595959"/>
          <w:sz w:val="26"/>
        </w:rPr>
      </w:pPr>
    </w:p>
    <w:p w14:paraId="56712DFE" w14:textId="77777777" w:rsidR="008E6398" w:rsidRDefault="00915E55" w:rsidP="008E6398">
      <w:pPr>
        <w:keepNext/>
        <w:widowControl/>
        <w:spacing w:after="0" w:line="240" w:lineRule="auto"/>
        <w:jc w:val="left"/>
      </w:pPr>
      <w:r>
        <w:rPr>
          <w:rFonts w:ascii="Arial" w:eastAsia="Times New Roman" w:hAnsi="Arial"/>
          <w:b/>
          <w:bCs/>
          <w:noProof/>
          <w:color w:val="595959"/>
          <w:sz w:val="26"/>
        </w:rPr>
        <w:drawing>
          <wp:inline distT="0" distB="0" distL="0" distR="0" wp14:anchorId="14E84E57" wp14:editId="54D83A97">
            <wp:extent cx="2743200" cy="739634"/>
            <wp:effectExtent l="203200" t="203200" r="203200" b="2006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6.09 PM.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739634"/>
                    </a:xfrm>
                    <a:prstGeom prst="rect">
                      <a:avLst/>
                    </a:prstGeom>
                    <a:ln>
                      <a:noFill/>
                    </a:ln>
                    <a:effectLst>
                      <a:outerShdw blurRad="190500" algn="tl" rotWithShape="0">
                        <a:srgbClr val="000000">
                          <a:alpha val="70000"/>
                        </a:srgbClr>
                      </a:outerShdw>
                    </a:effectLst>
                  </pic:spPr>
                </pic:pic>
              </a:graphicData>
            </a:graphic>
          </wp:inline>
        </w:drawing>
      </w:r>
    </w:p>
    <w:p w14:paraId="61E7D1A5" w14:textId="55FC9196"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7</w:t>
        </w:r>
      </w:fldSimple>
    </w:p>
    <w:p w14:paraId="741AEB1E" w14:textId="77777777" w:rsidR="008E6398" w:rsidRDefault="008E6398">
      <w:pPr>
        <w:widowControl/>
        <w:spacing w:after="0" w:line="240" w:lineRule="auto"/>
        <w:jc w:val="left"/>
        <w:rPr>
          <w:rFonts w:ascii="Arial" w:eastAsia="Times New Roman" w:hAnsi="Arial"/>
          <w:b/>
          <w:bCs/>
          <w:color w:val="595959"/>
          <w:sz w:val="26"/>
        </w:rPr>
      </w:pPr>
    </w:p>
    <w:p w14:paraId="19092178" w14:textId="77777777" w:rsidR="00D379C0" w:rsidRDefault="00D379C0">
      <w:pPr>
        <w:widowControl/>
        <w:spacing w:after="0" w:line="240" w:lineRule="auto"/>
        <w:jc w:val="left"/>
        <w:rPr>
          <w:rFonts w:ascii="Arial" w:eastAsia="Times New Roman" w:hAnsi="Arial"/>
          <w:b/>
          <w:bCs/>
          <w:color w:val="595959"/>
          <w:sz w:val="26"/>
        </w:rPr>
      </w:pPr>
    </w:p>
    <w:p w14:paraId="0E55CA15" w14:textId="06CAB32F" w:rsidR="00D379C0" w:rsidRDefault="00194CFA">
      <w:pPr>
        <w:widowControl/>
        <w:spacing w:after="0" w:line="240" w:lineRule="auto"/>
        <w:jc w:val="left"/>
      </w:pPr>
      <w:r>
        <w:t>The following fields are displayed when the dialog loads:</w:t>
      </w:r>
    </w:p>
    <w:p w14:paraId="2C52FD43" w14:textId="78DA0BE7" w:rsidR="00194CFA" w:rsidRDefault="00194CFA" w:rsidP="00B72EDC">
      <w:pPr>
        <w:pStyle w:val="ListParagraph"/>
        <w:widowControl/>
        <w:numPr>
          <w:ilvl w:val="0"/>
          <w:numId w:val="16"/>
        </w:numPr>
        <w:spacing w:after="0" w:line="240" w:lineRule="auto"/>
        <w:jc w:val="left"/>
      </w:pPr>
      <w:r>
        <w:t>API Key: the global account key from backlot</w:t>
      </w:r>
    </w:p>
    <w:p w14:paraId="2948BC43" w14:textId="394A7793" w:rsidR="00194CFA" w:rsidRDefault="00194CFA" w:rsidP="00B72EDC">
      <w:pPr>
        <w:pStyle w:val="ListParagraph"/>
        <w:widowControl/>
        <w:numPr>
          <w:ilvl w:val="0"/>
          <w:numId w:val="16"/>
        </w:numPr>
        <w:spacing w:after="0" w:line="240" w:lineRule="auto"/>
        <w:jc w:val="left"/>
      </w:pPr>
      <w:r>
        <w:t>API Secret : the global account key from backlot</w:t>
      </w:r>
    </w:p>
    <w:p w14:paraId="34E87724" w14:textId="0EC977C5" w:rsidR="00194CFA" w:rsidRPr="004F1018" w:rsidRDefault="00194CFA" w:rsidP="00B72EDC">
      <w:pPr>
        <w:pStyle w:val="ListParagraph"/>
        <w:widowControl/>
        <w:numPr>
          <w:ilvl w:val="0"/>
          <w:numId w:val="16"/>
        </w:numPr>
        <w:spacing w:after="0" w:line="240" w:lineRule="auto"/>
        <w:jc w:val="left"/>
      </w:pPr>
      <w:r>
        <w:t>Metadata Keys</w:t>
      </w:r>
      <w:r w:rsidR="0006203A">
        <w:t xml:space="preserve">: The Ooyala api matches metadata keys exactly, so a list of the actual key needs to be configured.  This list of keys will be displayed on the content finder tab, so users can select which metadata field they would like to search on. </w:t>
      </w:r>
    </w:p>
    <w:p w14:paraId="2624C2BD" w14:textId="77777777" w:rsidR="00915E55" w:rsidRDefault="00915E55">
      <w:pPr>
        <w:widowControl/>
        <w:spacing w:after="0" w:line="240" w:lineRule="auto"/>
        <w:jc w:val="left"/>
        <w:rPr>
          <w:rFonts w:ascii="Arial" w:eastAsia="Times New Roman" w:hAnsi="Arial"/>
          <w:b/>
          <w:bCs/>
          <w:color w:val="595959"/>
          <w:sz w:val="26"/>
        </w:rPr>
      </w:pPr>
    </w:p>
    <w:p w14:paraId="7F23EE5E" w14:textId="77777777" w:rsidR="008E6398" w:rsidRDefault="00915E55" w:rsidP="008E6398">
      <w:pPr>
        <w:keepNext/>
        <w:widowControl/>
        <w:spacing w:after="0" w:line="240" w:lineRule="auto"/>
        <w:jc w:val="left"/>
      </w:pPr>
      <w:r>
        <w:rPr>
          <w:rFonts w:ascii="Arial" w:eastAsia="Times New Roman" w:hAnsi="Arial"/>
          <w:b/>
          <w:bCs/>
          <w:noProof/>
          <w:color w:val="595959"/>
          <w:sz w:val="26"/>
        </w:rPr>
        <w:drawing>
          <wp:inline distT="0" distB="0" distL="0" distR="0" wp14:anchorId="1584284E" wp14:editId="3E00DD19">
            <wp:extent cx="4800600" cy="3382987"/>
            <wp:effectExtent l="203200" t="203200" r="203200" b="1987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5.31 PM.png"/>
                    <pic:cNvPicPr/>
                  </pic:nvPicPr>
                  <pic:blipFill>
                    <a:blip r:embed="rId24">
                      <a:extLst>
                        <a:ext uri="{28A0092B-C50C-407E-A947-70E740481C1C}">
                          <a14:useLocalDpi xmlns:a14="http://schemas.microsoft.com/office/drawing/2010/main" val="0"/>
                        </a:ext>
                      </a:extLst>
                    </a:blip>
                    <a:stretch>
                      <a:fillRect/>
                    </a:stretch>
                  </pic:blipFill>
                  <pic:spPr>
                    <a:xfrm>
                      <a:off x="0" y="0"/>
                      <a:ext cx="4801359" cy="3383522"/>
                    </a:xfrm>
                    <a:prstGeom prst="rect">
                      <a:avLst/>
                    </a:prstGeom>
                    <a:ln>
                      <a:noFill/>
                    </a:ln>
                    <a:effectLst>
                      <a:outerShdw blurRad="190500" algn="tl" rotWithShape="0">
                        <a:srgbClr val="000000">
                          <a:alpha val="70000"/>
                        </a:srgbClr>
                      </a:outerShdw>
                    </a:effectLst>
                  </pic:spPr>
                </pic:pic>
              </a:graphicData>
            </a:graphic>
          </wp:inline>
        </w:drawing>
      </w:r>
    </w:p>
    <w:p w14:paraId="6B4F87A0" w14:textId="572A30EF"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8</w:t>
        </w:r>
      </w:fldSimple>
    </w:p>
    <w:p w14:paraId="4624F381" w14:textId="77777777" w:rsidR="0006203A" w:rsidRDefault="0006203A">
      <w:pPr>
        <w:widowControl/>
        <w:spacing w:after="0" w:line="240" w:lineRule="auto"/>
        <w:jc w:val="left"/>
        <w:rPr>
          <w:rFonts w:ascii="Arial" w:eastAsia="Times New Roman" w:hAnsi="Arial"/>
          <w:b/>
          <w:bCs/>
          <w:color w:val="595959"/>
          <w:sz w:val="26"/>
        </w:rPr>
      </w:pPr>
    </w:p>
    <w:p w14:paraId="45DD7743" w14:textId="77777777" w:rsidR="00B72EDC" w:rsidRDefault="00B72EDC" w:rsidP="00B72EDC">
      <w:pPr>
        <w:pStyle w:val="Heading2"/>
      </w:pPr>
      <w:bookmarkStart w:id="10" w:name="_Toc210217336"/>
      <w:r>
        <w:lastRenderedPageBreak/>
        <w:t>Re-Installing/Updating the package:</w:t>
      </w:r>
      <w:bookmarkEnd w:id="10"/>
    </w:p>
    <w:p w14:paraId="7DDA2F4B" w14:textId="6AE07797" w:rsidR="00B72EDC" w:rsidRPr="00B72EDC" w:rsidRDefault="00B72EDC" w:rsidP="007A1307">
      <w:r w:rsidRPr="00B72EDC">
        <w:t>Re-installation of the Ooyala package requires Uninst</w:t>
      </w:r>
      <w:r>
        <w:t xml:space="preserve">alling the Ooyala OSGi bundle </w:t>
      </w:r>
      <w:r w:rsidRPr="00B72EDC">
        <w:t>first. Once the OSGi bundle has been uninstalled, the packa</w:t>
      </w:r>
      <w:r>
        <w:t xml:space="preserve">ge can be re-installed using </w:t>
      </w:r>
      <w:r w:rsidRPr="00B72EDC">
        <w:t xml:space="preserve">the same instructions as the previous (Installation) section. </w:t>
      </w:r>
    </w:p>
    <w:p w14:paraId="6614F3F0" w14:textId="77777777" w:rsidR="00B72EDC" w:rsidRDefault="00B72EDC" w:rsidP="00DC3FD0">
      <w:pPr>
        <w:pStyle w:val="Deliverables"/>
      </w:pPr>
      <w:r w:rsidRPr="00B72EDC">
        <w:t>WARNING: Re-installing the Ooyala CQ5 Package w</w:t>
      </w:r>
      <w:r>
        <w:t xml:space="preserve">ill erase the Ooyala Backlot </w:t>
      </w:r>
      <w:r w:rsidRPr="00B72EDC">
        <w:t xml:space="preserve">API Credentials on the CQ5 Tools Page. Make sure </w:t>
      </w:r>
      <w:r>
        <w:t xml:space="preserve">to backup your API Key/s, API </w:t>
      </w:r>
      <w:r w:rsidRPr="00B72EDC">
        <w:t>Secret, and Metadata fields before re-installing the package.</w:t>
      </w:r>
    </w:p>
    <w:p w14:paraId="34E30FBB" w14:textId="5B463446" w:rsidR="00B72EDC" w:rsidRPr="00B72EDC" w:rsidRDefault="00B72EDC" w:rsidP="007A1307">
      <w:r w:rsidRPr="00B72EDC">
        <w:t>This procedure requires CQ5 administrator privileges.</w:t>
      </w:r>
    </w:p>
    <w:p w14:paraId="05DF4956" w14:textId="26646DCF" w:rsidR="00B72EDC" w:rsidRPr="00B72EDC" w:rsidRDefault="00B72EDC" w:rsidP="007A1307">
      <w:r w:rsidRPr="00B72EDC">
        <w:t>Uninstall the Ooyala OSGi bundle:</w:t>
      </w:r>
    </w:p>
    <w:p w14:paraId="620D17E5" w14:textId="6E6CE039" w:rsidR="00B72EDC" w:rsidRPr="00B72EDC" w:rsidRDefault="00B72EDC" w:rsidP="007A1307">
      <w:pPr>
        <w:pStyle w:val="ListParagraph"/>
        <w:numPr>
          <w:ilvl w:val="0"/>
          <w:numId w:val="19"/>
        </w:numPr>
      </w:pPr>
      <w:r w:rsidRPr="00B72EDC">
        <w:t>Navigate to the CQ5 OSGi Web Console: http://localhost:4502/system/console/bundles</w:t>
      </w:r>
    </w:p>
    <w:p w14:paraId="2B5A9A1D" w14:textId="61E2D0E8" w:rsidR="00B72EDC" w:rsidRPr="00B72EDC" w:rsidRDefault="00B72EDC" w:rsidP="007A1307">
      <w:pPr>
        <w:pStyle w:val="ListParagraph"/>
        <w:numPr>
          <w:ilvl w:val="0"/>
          <w:numId w:val="19"/>
        </w:numPr>
      </w:pPr>
      <w:r w:rsidRPr="00B72EDC">
        <w:t>Using your browser's search function, find the Ooyala OSGi bundle. Search for “ooyala”.</w:t>
      </w:r>
    </w:p>
    <w:p w14:paraId="4DD70FEB" w14:textId="55754B31" w:rsidR="00B72EDC" w:rsidRPr="00B72EDC" w:rsidRDefault="00B72EDC" w:rsidP="007A1307">
      <w:pPr>
        <w:pStyle w:val="ListParagraph"/>
        <w:numPr>
          <w:ilvl w:val="0"/>
          <w:numId w:val="19"/>
        </w:numPr>
      </w:pPr>
      <w:r w:rsidRPr="00B72EDC">
        <w:t>The bundle should be named ooyala-osgi com.siteworx.cq5.ooyala.osgi</w:t>
      </w:r>
    </w:p>
    <w:p w14:paraId="4E8A8BDA" w14:textId="0FD27AC2" w:rsidR="00B72EDC" w:rsidRPr="00B72EDC" w:rsidRDefault="00B72EDC" w:rsidP="007A1307">
      <w:pPr>
        <w:pStyle w:val="ListParagraph"/>
        <w:numPr>
          <w:ilvl w:val="0"/>
          <w:numId w:val="19"/>
        </w:numPr>
      </w:pPr>
      <w:r w:rsidRPr="00B72EDC">
        <w:t>Making sure you have selected the Ooyala OSGi bundle.</w:t>
      </w:r>
    </w:p>
    <w:p w14:paraId="34241019" w14:textId="18BC23CB" w:rsidR="00B72EDC" w:rsidRPr="00B72EDC" w:rsidRDefault="00B72EDC" w:rsidP="007A1307">
      <w:pPr>
        <w:pStyle w:val="ListParagraph"/>
        <w:numPr>
          <w:ilvl w:val="0"/>
          <w:numId w:val="19"/>
        </w:numPr>
      </w:pPr>
      <w:r w:rsidRPr="00B72EDC">
        <w:t>Click on the trash can icon/uninstall.</w:t>
      </w:r>
    </w:p>
    <w:p w14:paraId="668A6A1E" w14:textId="77777777" w:rsidR="00B72EDC" w:rsidRPr="00DC3FD0" w:rsidRDefault="00B72EDC" w:rsidP="007A1307">
      <w:pPr>
        <w:pStyle w:val="Deliverables"/>
      </w:pPr>
      <w:r w:rsidRPr="00DC3FD0">
        <w:t>WARNING: Deleting an incorrect bundle could cause the system to fail.</w:t>
      </w:r>
    </w:p>
    <w:p w14:paraId="072BBA3E" w14:textId="7DB598DD" w:rsidR="00B72EDC" w:rsidRPr="00DC3FD0" w:rsidRDefault="00B72EDC" w:rsidP="007A1307">
      <w:r w:rsidRPr="00B72EDC">
        <w:t>Re-install the Ooyala CQ5 Package using the instruction from the previous section.</w:t>
      </w:r>
    </w:p>
    <w:p w14:paraId="520DD7E0" w14:textId="77777777" w:rsidR="00E02EE7" w:rsidRDefault="00E02EE7">
      <w:pPr>
        <w:widowControl/>
        <w:spacing w:after="0" w:line="240" w:lineRule="auto"/>
        <w:jc w:val="left"/>
        <w:rPr>
          <w:rFonts w:ascii="Arial" w:hAnsi="Arial"/>
          <w:b/>
          <w:caps/>
          <w:color w:val="292929"/>
          <w:sz w:val="26"/>
        </w:rPr>
      </w:pPr>
      <w:r>
        <w:br w:type="page"/>
      </w:r>
    </w:p>
    <w:p w14:paraId="3FFCCFA0" w14:textId="640C971B" w:rsidR="00B665D7" w:rsidRPr="00DB6AFD" w:rsidRDefault="00B665D7" w:rsidP="00B665D7">
      <w:pPr>
        <w:pStyle w:val="Heading2"/>
      </w:pPr>
      <w:bookmarkStart w:id="11" w:name="_Toc210217337"/>
      <w:r>
        <w:lastRenderedPageBreak/>
        <w:t>Using the Component</w:t>
      </w:r>
      <w:bookmarkEnd w:id="11"/>
    </w:p>
    <w:p w14:paraId="60B5F49B" w14:textId="275ACE37" w:rsidR="00B665D7" w:rsidRDefault="00B665D7" w:rsidP="00B665D7">
      <w:pPr>
        <w:widowControl/>
        <w:spacing w:after="0" w:line="240" w:lineRule="auto"/>
        <w:jc w:val="left"/>
      </w:pPr>
      <w:r>
        <w:t xml:space="preserve">To use the Ooyala video component on any page, the page container component needs to allow the “Ooyala Video Component”.  This is done by clicking on the Design button located at the bottom of the Sidekick.  </w:t>
      </w:r>
    </w:p>
    <w:p w14:paraId="129E79E7" w14:textId="77777777" w:rsidR="0006203A" w:rsidRDefault="0006203A">
      <w:pPr>
        <w:widowControl/>
        <w:spacing w:after="0" w:line="240" w:lineRule="auto"/>
        <w:jc w:val="left"/>
        <w:rPr>
          <w:rFonts w:ascii="Arial" w:eastAsia="Times New Roman" w:hAnsi="Arial"/>
          <w:b/>
          <w:bCs/>
          <w:color w:val="595959"/>
          <w:sz w:val="26"/>
        </w:rPr>
      </w:pPr>
    </w:p>
    <w:p w14:paraId="2B47B379" w14:textId="77777777" w:rsidR="00B665D7" w:rsidRDefault="00B665D7">
      <w:pPr>
        <w:widowControl/>
        <w:spacing w:after="0" w:line="240" w:lineRule="auto"/>
        <w:jc w:val="left"/>
        <w:rPr>
          <w:rFonts w:ascii="Arial" w:eastAsia="Times New Roman" w:hAnsi="Arial"/>
          <w:b/>
          <w:bCs/>
          <w:color w:val="595959"/>
          <w:sz w:val="26"/>
        </w:rPr>
      </w:pPr>
    </w:p>
    <w:p w14:paraId="1736C800" w14:textId="77777777" w:rsidR="008E6398" w:rsidRDefault="00C0716F" w:rsidP="008E6398">
      <w:pPr>
        <w:keepNext/>
        <w:widowControl/>
        <w:spacing w:after="0" w:line="240" w:lineRule="auto"/>
        <w:jc w:val="left"/>
      </w:pPr>
      <w:r>
        <w:rPr>
          <w:rFonts w:ascii="Arial" w:eastAsia="Times New Roman" w:hAnsi="Arial"/>
          <w:b/>
          <w:bCs/>
          <w:noProof/>
          <w:color w:val="595959"/>
          <w:sz w:val="26"/>
        </w:rPr>
        <w:drawing>
          <wp:inline distT="0" distB="0" distL="0" distR="0" wp14:anchorId="762C2AFA" wp14:editId="265BDE64">
            <wp:extent cx="3251200" cy="1562100"/>
            <wp:effectExtent l="203200" t="203200" r="203200" b="2159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39.18 PM.png"/>
                    <pic:cNvPicPr/>
                  </pic:nvPicPr>
                  <pic:blipFill>
                    <a:blip r:embed="rId25">
                      <a:extLst>
                        <a:ext uri="{28A0092B-C50C-407E-A947-70E740481C1C}">
                          <a14:useLocalDpi xmlns:a14="http://schemas.microsoft.com/office/drawing/2010/main" val="0"/>
                        </a:ext>
                      </a:extLst>
                    </a:blip>
                    <a:stretch>
                      <a:fillRect/>
                    </a:stretch>
                  </pic:blipFill>
                  <pic:spPr>
                    <a:xfrm>
                      <a:off x="0" y="0"/>
                      <a:ext cx="3251200" cy="1562100"/>
                    </a:xfrm>
                    <a:prstGeom prst="rect">
                      <a:avLst/>
                    </a:prstGeom>
                    <a:ln>
                      <a:noFill/>
                    </a:ln>
                    <a:effectLst>
                      <a:outerShdw blurRad="190500" algn="tl" rotWithShape="0">
                        <a:srgbClr val="000000">
                          <a:alpha val="70000"/>
                        </a:srgbClr>
                      </a:outerShdw>
                    </a:effectLst>
                  </pic:spPr>
                </pic:pic>
              </a:graphicData>
            </a:graphic>
          </wp:inline>
        </w:drawing>
      </w:r>
    </w:p>
    <w:p w14:paraId="3F6C8F67" w14:textId="2B1B24C4"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9</w:t>
        </w:r>
      </w:fldSimple>
    </w:p>
    <w:p w14:paraId="42C62687" w14:textId="77777777" w:rsidR="00915E55" w:rsidRDefault="00915E55">
      <w:pPr>
        <w:widowControl/>
        <w:spacing w:after="0" w:line="240" w:lineRule="auto"/>
        <w:jc w:val="left"/>
        <w:rPr>
          <w:rFonts w:ascii="Arial" w:eastAsia="Times New Roman" w:hAnsi="Arial"/>
          <w:b/>
          <w:bCs/>
          <w:color w:val="595959"/>
          <w:sz w:val="26"/>
        </w:rPr>
      </w:pPr>
    </w:p>
    <w:p w14:paraId="24187D48" w14:textId="757DD57D" w:rsidR="00B665D7" w:rsidRDefault="00B665D7">
      <w:pPr>
        <w:widowControl/>
        <w:spacing w:after="0" w:line="240" w:lineRule="auto"/>
        <w:jc w:val="left"/>
      </w:pPr>
      <w:r w:rsidRPr="00B665D7">
        <w:t>Check the “Ooyala Video Component” under the Allowed Components “General” Category</w:t>
      </w:r>
    </w:p>
    <w:p w14:paraId="766F3A38" w14:textId="77777777" w:rsidR="008E6398" w:rsidRPr="00B665D7" w:rsidRDefault="008E6398">
      <w:pPr>
        <w:widowControl/>
        <w:spacing w:after="0" w:line="240" w:lineRule="auto"/>
        <w:jc w:val="left"/>
      </w:pPr>
    </w:p>
    <w:p w14:paraId="64E3D344" w14:textId="77777777" w:rsidR="008E6398" w:rsidRDefault="0088571B" w:rsidP="008E6398">
      <w:pPr>
        <w:keepNext/>
        <w:widowControl/>
        <w:spacing w:after="0" w:line="240" w:lineRule="auto"/>
        <w:jc w:val="left"/>
      </w:pPr>
      <w:r>
        <w:rPr>
          <w:rFonts w:ascii="Arial" w:eastAsia="Times New Roman" w:hAnsi="Arial"/>
          <w:b/>
          <w:bCs/>
          <w:noProof/>
          <w:color w:val="595959"/>
          <w:sz w:val="26"/>
        </w:rPr>
        <w:drawing>
          <wp:inline distT="0" distB="0" distL="0" distR="0" wp14:anchorId="6F9DADAC" wp14:editId="60B72CAA">
            <wp:extent cx="4114800" cy="2794635"/>
            <wp:effectExtent l="203200" t="203200" r="203200" b="2025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40.20 PM.png"/>
                    <pic:cNvPicPr/>
                  </pic:nvPicPr>
                  <pic:blipFill>
                    <a:blip r:embed="rId26">
                      <a:extLst>
                        <a:ext uri="{28A0092B-C50C-407E-A947-70E740481C1C}">
                          <a14:useLocalDpi xmlns:a14="http://schemas.microsoft.com/office/drawing/2010/main" val="0"/>
                        </a:ext>
                      </a:extLst>
                    </a:blip>
                    <a:stretch>
                      <a:fillRect/>
                    </a:stretch>
                  </pic:blipFill>
                  <pic:spPr>
                    <a:xfrm>
                      <a:off x="0" y="0"/>
                      <a:ext cx="4115296" cy="2794972"/>
                    </a:xfrm>
                    <a:prstGeom prst="rect">
                      <a:avLst/>
                    </a:prstGeom>
                    <a:ln>
                      <a:noFill/>
                    </a:ln>
                    <a:effectLst>
                      <a:outerShdw blurRad="190500" algn="tl" rotWithShape="0">
                        <a:srgbClr val="000000">
                          <a:alpha val="70000"/>
                        </a:srgbClr>
                      </a:outerShdw>
                    </a:effectLst>
                  </pic:spPr>
                </pic:pic>
              </a:graphicData>
            </a:graphic>
          </wp:inline>
        </w:drawing>
      </w:r>
    </w:p>
    <w:p w14:paraId="457E2720" w14:textId="5FD7D765" w:rsidR="00915E55"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10</w:t>
        </w:r>
      </w:fldSimple>
    </w:p>
    <w:p w14:paraId="1F75A0DF" w14:textId="77777777" w:rsidR="00B665D7" w:rsidRDefault="00B665D7">
      <w:pPr>
        <w:widowControl/>
        <w:spacing w:after="0" w:line="240" w:lineRule="auto"/>
        <w:jc w:val="left"/>
        <w:rPr>
          <w:rFonts w:ascii="Arial" w:eastAsia="Times New Roman" w:hAnsi="Arial"/>
          <w:b/>
          <w:bCs/>
          <w:color w:val="595959"/>
          <w:sz w:val="26"/>
        </w:rPr>
      </w:pPr>
    </w:p>
    <w:p w14:paraId="40A3727E" w14:textId="36284C74" w:rsidR="00B665D7" w:rsidRPr="00B665D7" w:rsidRDefault="00B665D7">
      <w:pPr>
        <w:widowControl/>
        <w:spacing w:after="0" w:line="240" w:lineRule="auto"/>
        <w:jc w:val="left"/>
      </w:pPr>
      <w:r w:rsidRPr="00B665D7">
        <w:lastRenderedPageBreak/>
        <w:t>If everything was successful, back in edit mode, the sidekick should now display the “Ooyala Video Component” for drag and drop on pages.</w:t>
      </w:r>
    </w:p>
    <w:p w14:paraId="7EA9515E" w14:textId="77777777" w:rsidR="00B665D7" w:rsidRDefault="00B665D7">
      <w:pPr>
        <w:widowControl/>
        <w:spacing w:after="0" w:line="240" w:lineRule="auto"/>
        <w:jc w:val="left"/>
        <w:rPr>
          <w:rFonts w:ascii="Arial" w:eastAsia="Times New Roman" w:hAnsi="Arial"/>
          <w:b/>
          <w:bCs/>
          <w:color w:val="595959"/>
          <w:sz w:val="26"/>
        </w:rPr>
      </w:pPr>
    </w:p>
    <w:p w14:paraId="63AA2A76" w14:textId="77777777" w:rsidR="008E6398" w:rsidRDefault="0088571B" w:rsidP="008E6398">
      <w:pPr>
        <w:keepNext/>
        <w:widowControl/>
        <w:spacing w:after="0" w:line="240" w:lineRule="auto"/>
        <w:jc w:val="left"/>
      </w:pPr>
      <w:r>
        <w:rPr>
          <w:rFonts w:ascii="Arial" w:eastAsia="Times New Roman" w:hAnsi="Arial"/>
          <w:b/>
          <w:bCs/>
          <w:noProof/>
          <w:color w:val="595959"/>
          <w:sz w:val="26"/>
        </w:rPr>
        <w:drawing>
          <wp:inline distT="0" distB="0" distL="0" distR="0" wp14:anchorId="67CD6625" wp14:editId="733EBB56">
            <wp:extent cx="1938263" cy="2092960"/>
            <wp:effectExtent l="203200" t="203200" r="195580" b="1930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40.42 PM.png"/>
                    <pic:cNvPicPr/>
                  </pic:nvPicPr>
                  <pic:blipFill>
                    <a:blip r:embed="rId27">
                      <a:extLst>
                        <a:ext uri="{28A0092B-C50C-407E-A947-70E740481C1C}">
                          <a14:useLocalDpi xmlns:a14="http://schemas.microsoft.com/office/drawing/2010/main" val="0"/>
                        </a:ext>
                      </a:extLst>
                    </a:blip>
                    <a:stretch>
                      <a:fillRect/>
                    </a:stretch>
                  </pic:blipFill>
                  <pic:spPr>
                    <a:xfrm>
                      <a:off x="0" y="0"/>
                      <a:ext cx="1938263" cy="2092960"/>
                    </a:xfrm>
                    <a:prstGeom prst="rect">
                      <a:avLst/>
                    </a:prstGeom>
                    <a:ln>
                      <a:noFill/>
                    </a:ln>
                    <a:effectLst>
                      <a:outerShdw blurRad="190500" algn="tl" rotWithShape="0">
                        <a:srgbClr val="000000">
                          <a:alpha val="70000"/>
                        </a:srgbClr>
                      </a:outerShdw>
                    </a:effectLst>
                  </pic:spPr>
                </pic:pic>
              </a:graphicData>
            </a:graphic>
          </wp:inline>
        </w:drawing>
      </w:r>
    </w:p>
    <w:p w14:paraId="5695718A" w14:textId="1287C922" w:rsidR="0088571B"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11</w:t>
        </w:r>
      </w:fldSimple>
    </w:p>
    <w:p w14:paraId="529EFC9B" w14:textId="77777777" w:rsidR="00B665D7" w:rsidRPr="00AB3733" w:rsidRDefault="00B665D7">
      <w:pPr>
        <w:widowControl/>
        <w:spacing w:after="0" w:line="240" w:lineRule="auto"/>
        <w:jc w:val="left"/>
      </w:pPr>
    </w:p>
    <w:p w14:paraId="52A30C9F" w14:textId="6B6DA22D" w:rsidR="0088571B" w:rsidRDefault="00AB3733">
      <w:pPr>
        <w:widowControl/>
        <w:spacing w:after="0" w:line="240" w:lineRule="auto"/>
        <w:jc w:val="left"/>
      </w:pPr>
      <w:r w:rsidRPr="00AB3733">
        <w:t xml:space="preserve">When the Ooyala video component is dropped on a page, the component renders the following message.  </w:t>
      </w:r>
      <w:r>
        <w:t xml:space="preserve">The next step is to find a video using the content finder and drag and drop that video on top of this component.  When the video is dropped the Video ID will be automatically populated.  The next step is to double click on the component to bring up the player configuration.  There will be a dropdown where users can choose the player and sizes of the video player. </w:t>
      </w:r>
    </w:p>
    <w:p w14:paraId="3F8DDC6F" w14:textId="77777777" w:rsidR="008E6398" w:rsidRPr="00AB3733" w:rsidRDefault="008E6398">
      <w:pPr>
        <w:widowControl/>
        <w:spacing w:after="0" w:line="240" w:lineRule="auto"/>
        <w:jc w:val="left"/>
      </w:pPr>
    </w:p>
    <w:p w14:paraId="36C9694A" w14:textId="77777777" w:rsidR="008E6398" w:rsidRDefault="0088571B" w:rsidP="008E6398">
      <w:pPr>
        <w:keepNext/>
        <w:widowControl/>
        <w:spacing w:after="0" w:line="240" w:lineRule="auto"/>
        <w:jc w:val="left"/>
      </w:pPr>
      <w:r>
        <w:rPr>
          <w:rFonts w:ascii="Arial" w:eastAsia="Times New Roman" w:hAnsi="Arial"/>
          <w:b/>
          <w:bCs/>
          <w:noProof/>
          <w:color w:val="595959"/>
          <w:sz w:val="26"/>
        </w:rPr>
        <w:drawing>
          <wp:inline distT="0" distB="0" distL="0" distR="0" wp14:anchorId="44AB9473" wp14:editId="507E27AB">
            <wp:extent cx="4978400" cy="1054100"/>
            <wp:effectExtent l="203200" t="203200" r="203200" b="2159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8-07 at 2.40.53 PM.png"/>
                    <pic:cNvPicPr/>
                  </pic:nvPicPr>
                  <pic:blipFill>
                    <a:blip r:embed="rId28">
                      <a:extLst>
                        <a:ext uri="{28A0092B-C50C-407E-A947-70E740481C1C}">
                          <a14:useLocalDpi xmlns:a14="http://schemas.microsoft.com/office/drawing/2010/main" val="0"/>
                        </a:ext>
                      </a:extLst>
                    </a:blip>
                    <a:stretch>
                      <a:fillRect/>
                    </a:stretch>
                  </pic:blipFill>
                  <pic:spPr>
                    <a:xfrm>
                      <a:off x="0" y="0"/>
                      <a:ext cx="4978400" cy="1054100"/>
                    </a:xfrm>
                    <a:prstGeom prst="rect">
                      <a:avLst/>
                    </a:prstGeom>
                    <a:ln>
                      <a:noFill/>
                    </a:ln>
                    <a:effectLst>
                      <a:outerShdw blurRad="190500" algn="tl" rotWithShape="0">
                        <a:srgbClr val="000000">
                          <a:alpha val="70000"/>
                        </a:srgbClr>
                      </a:outerShdw>
                    </a:effectLst>
                  </pic:spPr>
                </pic:pic>
              </a:graphicData>
            </a:graphic>
          </wp:inline>
        </w:drawing>
      </w:r>
    </w:p>
    <w:p w14:paraId="0D3D5B35" w14:textId="479BD02B" w:rsidR="0088571B" w:rsidRDefault="008E6398" w:rsidP="008E6398">
      <w:pPr>
        <w:pStyle w:val="Caption"/>
        <w:rPr>
          <w:rFonts w:ascii="Arial" w:eastAsia="Times New Roman" w:hAnsi="Arial"/>
          <w:b w:val="0"/>
          <w:bCs w:val="0"/>
          <w:color w:val="595959"/>
          <w:sz w:val="26"/>
        </w:rPr>
      </w:pPr>
      <w:r>
        <w:t xml:space="preserve">Figure </w:t>
      </w:r>
      <w:fldSimple w:instr=" SEQ Figure \* ARABIC ">
        <w:r w:rsidR="004F301C">
          <w:rPr>
            <w:noProof/>
          </w:rPr>
          <w:t>12</w:t>
        </w:r>
      </w:fldSimple>
    </w:p>
    <w:p w14:paraId="062CFF16" w14:textId="77777777" w:rsidR="007E6E0E" w:rsidRDefault="007E6E0E" w:rsidP="007E6E0E">
      <w:pPr>
        <w:pStyle w:val="Heading2"/>
      </w:pPr>
      <w:bookmarkStart w:id="12" w:name="_Toc210217338"/>
      <w:r>
        <w:t>Using the content finder</w:t>
      </w:r>
      <w:bookmarkEnd w:id="12"/>
    </w:p>
    <w:p w14:paraId="23511C67" w14:textId="7502AA33" w:rsidR="007E6E0E" w:rsidRDefault="007E6E0E" w:rsidP="00604500">
      <w:r>
        <w:t>The content finder tab can be used for searching and filtering through Ooyala videos for easy placement on CQ pages. The content finder tab is available from any page in the authoring environment. In order to use the Ooyala content finder functionality, click on the tab at the top of the content finder. The Ooyala tab will be displayed as shown.</w:t>
      </w:r>
      <w:r>
        <w:br w:type="page"/>
      </w:r>
      <w:r>
        <w:rPr>
          <w:noProof/>
        </w:rPr>
        <w:lastRenderedPageBreak/>
        <w:drawing>
          <wp:inline distT="0" distB="0" distL="0" distR="0" wp14:anchorId="17AF46CB" wp14:editId="6A9926BC">
            <wp:extent cx="1828800" cy="1371600"/>
            <wp:effectExtent l="203200" t="203200" r="203200" b="203200"/>
            <wp:docPr id="11" name="Picture 11" descr="Macintosh SSD:Users:robertcboll:Desktop: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robertcboll:Desktop:tab.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9527" cy="1372145"/>
                    </a:xfrm>
                    <a:prstGeom prst="rect">
                      <a:avLst/>
                    </a:prstGeom>
                    <a:ln>
                      <a:noFill/>
                    </a:ln>
                    <a:effectLst>
                      <a:outerShdw blurRad="190500" algn="tl" rotWithShape="0">
                        <a:srgbClr val="000000">
                          <a:alpha val="70000"/>
                        </a:srgbClr>
                      </a:outerShdw>
                    </a:effectLst>
                  </pic:spPr>
                </pic:pic>
              </a:graphicData>
            </a:graphic>
          </wp:inline>
        </w:drawing>
      </w:r>
    </w:p>
    <w:p w14:paraId="79BB73E8" w14:textId="77777777" w:rsidR="007E6E0E" w:rsidRDefault="007E6E0E" w:rsidP="007E6E0E">
      <w:pPr>
        <w:pStyle w:val="Caption"/>
        <w:rPr>
          <w:noProof/>
        </w:rPr>
      </w:pPr>
      <w:r>
        <w:t xml:space="preserve">Figure </w:t>
      </w:r>
      <w:fldSimple w:instr=" SEQ Figure \* ARABIC ">
        <w:r w:rsidR="004F301C">
          <w:rPr>
            <w:noProof/>
          </w:rPr>
          <w:t>13</w:t>
        </w:r>
      </w:fldSimple>
    </w:p>
    <w:p w14:paraId="275A78FA" w14:textId="77777777" w:rsidR="007E6E0E" w:rsidRDefault="007E6E0E" w:rsidP="007E6E0E">
      <w:pPr>
        <w:rPr>
          <w:noProof/>
        </w:rPr>
      </w:pPr>
      <w:r>
        <w:t>The content finder offers four different search functionalities; search by label, by title, by description, and by metadata. Search by title and by label accept plain text queries and return the results that best match. Search by label allows the user to enter a label used on their Ooyala account and returns all those videos tagged with that label. The search by label requires an exact spelling match in order to function; for this reason, it provides the user with suggestions in an auto-complete box as shown.</w:t>
      </w:r>
      <w:r w:rsidRPr="002E28D5">
        <w:rPr>
          <w:noProof/>
        </w:rPr>
        <w:t xml:space="preserve"> </w:t>
      </w:r>
    </w:p>
    <w:p w14:paraId="54DFE5A9" w14:textId="77777777" w:rsidR="007E6E0E" w:rsidRDefault="007E6E0E" w:rsidP="007E6E0E">
      <w:r w:rsidRPr="002E28D5">
        <w:rPr>
          <w:noProof/>
        </w:rPr>
        <w:drawing>
          <wp:inline distT="0" distB="0" distL="0" distR="0" wp14:anchorId="1B660135" wp14:editId="049BB7EB">
            <wp:extent cx="2362200" cy="472440"/>
            <wp:effectExtent l="203200" t="203200" r="203200" b="213360"/>
            <wp:docPr id="12" name="Picture 12" descr="Macintosh SSD:Users:robertcboll:Desktop:autocomplet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robertcboll:Desktop:autocomplete.tif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62200" cy="472440"/>
                    </a:xfrm>
                    <a:prstGeom prst="rect">
                      <a:avLst/>
                    </a:prstGeom>
                    <a:ln>
                      <a:noFill/>
                    </a:ln>
                    <a:effectLst>
                      <a:outerShdw blurRad="190500" algn="tl" rotWithShape="0">
                        <a:srgbClr val="000000">
                          <a:alpha val="70000"/>
                        </a:srgbClr>
                      </a:outerShdw>
                    </a:effectLst>
                  </pic:spPr>
                </pic:pic>
              </a:graphicData>
            </a:graphic>
          </wp:inline>
        </w:drawing>
      </w:r>
    </w:p>
    <w:p w14:paraId="2C7A723E" w14:textId="77777777" w:rsidR="007E6E0E" w:rsidRDefault="007E6E0E" w:rsidP="007E6E0E">
      <w:pPr>
        <w:pStyle w:val="Caption"/>
        <w:rPr>
          <w:noProof/>
        </w:rPr>
      </w:pPr>
      <w:r>
        <w:t xml:space="preserve">Figure </w:t>
      </w:r>
      <w:fldSimple w:instr=" SEQ Figure \* ARABIC ">
        <w:r w:rsidR="004F301C">
          <w:rPr>
            <w:noProof/>
          </w:rPr>
          <w:t>14</w:t>
        </w:r>
      </w:fldSimple>
    </w:p>
    <w:p w14:paraId="158D2D39" w14:textId="707D72F0" w:rsidR="00E02EE7" w:rsidRDefault="007E6E0E" w:rsidP="007E6E0E">
      <w:pPr>
        <w:widowControl/>
        <w:spacing w:after="0" w:line="240" w:lineRule="auto"/>
        <w:jc w:val="left"/>
        <w:rPr>
          <w:rFonts w:ascii="Arial" w:hAnsi="Arial"/>
          <w:b/>
          <w:caps/>
          <w:color w:val="292929"/>
          <w:sz w:val="26"/>
        </w:rPr>
      </w:pPr>
      <w:r>
        <w:t>Searching by metadata shows suggestions in the same manner, based on metadata keys entered by an administrator on the Ooyala configuration screen. Searching by metadata requires both a key and a value. Choosing a key from the autocomplete prefills the search field with the key and a colon(:). Users should enter the value they wish to search for within that key after the colon, before submitting their query. Remember, it is important to make use of the autocomplete functionality to ensure your search is using the correct spelling and returning the proper results.</w:t>
      </w:r>
    </w:p>
    <w:p w14:paraId="46C2741D" w14:textId="77777777" w:rsidR="008A5AC8" w:rsidRDefault="008A5AC8">
      <w:pPr>
        <w:widowControl/>
        <w:spacing w:after="0" w:line="240" w:lineRule="auto"/>
        <w:jc w:val="left"/>
      </w:pPr>
    </w:p>
    <w:p w14:paraId="79B6E096" w14:textId="50AF3F1D" w:rsidR="00C21176" w:rsidRPr="00DB6AFD" w:rsidRDefault="00C21176" w:rsidP="00C21176">
      <w:pPr>
        <w:pStyle w:val="Heading2"/>
      </w:pPr>
      <w:bookmarkStart w:id="13" w:name="_Toc210217339"/>
      <w:r>
        <w:t>Uploading a Video</w:t>
      </w:r>
      <w:bookmarkEnd w:id="13"/>
    </w:p>
    <w:p w14:paraId="4E65D206" w14:textId="1EAE0ED5" w:rsidR="00C21176" w:rsidRDefault="00C21176" w:rsidP="00C21176">
      <w:pPr>
        <w:widowControl/>
        <w:spacing w:after="0" w:line="240" w:lineRule="auto"/>
        <w:jc w:val="left"/>
      </w:pPr>
      <w:r>
        <w:t>Videos can be uploaded directly from CQ.  Under the Tools section there is a folder labeled “Ooyala”.   Double click on the “Ooyala Uploader” page will launch the uploader widget.</w:t>
      </w:r>
    </w:p>
    <w:p w14:paraId="4EDA6E2D" w14:textId="77777777" w:rsidR="00C21176" w:rsidRDefault="00C21176" w:rsidP="00C21176">
      <w:pPr>
        <w:keepNext/>
        <w:widowControl/>
        <w:spacing w:after="0" w:line="240" w:lineRule="auto"/>
        <w:jc w:val="left"/>
      </w:pPr>
      <w:r>
        <w:rPr>
          <w:noProof/>
        </w:rPr>
        <w:lastRenderedPageBreak/>
        <w:drawing>
          <wp:inline distT="0" distB="0" distL="0" distR="0" wp14:anchorId="78308BFE" wp14:editId="3D098C4D">
            <wp:extent cx="2997200" cy="508000"/>
            <wp:effectExtent l="203200" t="203200" r="203200" b="2032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5 at 6.19.07 PM.png"/>
                    <pic:cNvPicPr/>
                  </pic:nvPicPr>
                  <pic:blipFill>
                    <a:blip r:embed="rId31">
                      <a:extLst>
                        <a:ext uri="{28A0092B-C50C-407E-A947-70E740481C1C}">
                          <a14:useLocalDpi xmlns:a14="http://schemas.microsoft.com/office/drawing/2010/main" val="0"/>
                        </a:ext>
                      </a:extLst>
                    </a:blip>
                    <a:stretch>
                      <a:fillRect/>
                    </a:stretch>
                  </pic:blipFill>
                  <pic:spPr>
                    <a:xfrm>
                      <a:off x="0" y="0"/>
                      <a:ext cx="2997200" cy="508000"/>
                    </a:xfrm>
                    <a:prstGeom prst="rect">
                      <a:avLst/>
                    </a:prstGeom>
                    <a:ln>
                      <a:noFill/>
                    </a:ln>
                    <a:effectLst>
                      <a:outerShdw blurRad="190500" algn="tl" rotWithShape="0">
                        <a:srgbClr val="000000">
                          <a:alpha val="70000"/>
                        </a:srgbClr>
                      </a:outerShdw>
                    </a:effectLst>
                  </pic:spPr>
                </pic:pic>
              </a:graphicData>
            </a:graphic>
          </wp:inline>
        </w:drawing>
      </w:r>
    </w:p>
    <w:p w14:paraId="619972B6" w14:textId="35FE3459" w:rsidR="00C21176" w:rsidRDefault="00C21176" w:rsidP="00C21176">
      <w:pPr>
        <w:pStyle w:val="Caption"/>
      </w:pPr>
      <w:r>
        <w:t xml:space="preserve">Figure </w:t>
      </w:r>
      <w:fldSimple w:instr=" SEQ Figure \* ARABIC ">
        <w:r w:rsidR="004F301C">
          <w:rPr>
            <w:noProof/>
          </w:rPr>
          <w:t>15</w:t>
        </w:r>
      </w:fldSimple>
    </w:p>
    <w:p w14:paraId="79ECBF25" w14:textId="46EABC64" w:rsidR="00C21176" w:rsidRDefault="00C21176" w:rsidP="00C21176">
      <w:pPr>
        <w:widowControl/>
        <w:spacing w:after="0" w:line="240" w:lineRule="auto"/>
        <w:jc w:val="left"/>
      </w:pPr>
      <w:r>
        <w:t xml:space="preserve">On the page there are three call to actions, the name and description are not required: </w:t>
      </w:r>
    </w:p>
    <w:p w14:paraId="364A1C66" w14:textId="77777777" w:rsidR="00C21176" w:rsidRDefault="00C21176" w:rsidP="00C21176">
      <w:pPr>
        <w:widowControl/>
        <w:spacing w:after="0" w:line="240" w:lineRule="auto"/>
        <w:jc w:val="left"/>
      </w:pPr>
    </w:p>
    <w:p w14:paraId="6A83AF99" w14:textId="5B2A460E" w:rsidR="00C21176" w:rsidRDefault="00C21176" w:rsidP="00C21176">
      <w:pPr>
        <w:pStyle w:val="ListParagraph"/>
        <w:widowControl/>
        <w:numPr>
          <w:ilvl w:val="0"/>
          <w:numId w:val="24"/>
        </w:numPr>
        <w:spacing w:after="0" w:line="240" w:lineRule="auto"/>
        <w:jc w:val="left"/>
      </w:pPr>
      <w:r>
        <w:t>Name (text field)</w:t>
      </w:r>
    </w:p>
    <w:p w14:paraId="1748E499" w14:textId="2B18B964" w:rsidR="00C21176" w:rsidRDefault="00C21176" w:rsidP="00C21176">
      <w:pPr>
        <w:pStyle w:val="ListParagraph"/>
        <w:widowControl/>
        <w:numPr>
          <w:ilvl w:val="0"/>
          <w:numId w:val="24"/>
        </w:numPr>
        <w:spacing w:after="0" w:line="240" w:lineRule="auto"/>
        <w:jc w:val="left"/>
      </w:pPr>
      <w:r>
        <w:t>Description (text field)</w:t>
      </w:r>
    </w:p>
    <w:p w14:paraId="75479430" w14:textId="54304740" w:rsidR="00C21176" w:rsidRDefault="00C21176" w:rsidP="00C21176">
      <w:pPr>
        <w:pStyle w:val="ListParagraph"/>
        <w:widowControl/>
        <w:numPr>
          <w:ilvl w:val="0"/>
          <w:numId w:val="24"/>
        </w:numPr>
        <w:spacing w:after="0" w:line="240" w:lineRule="auto"/>
        <w:jc w:val="left"/>
      </w:pPr>
      <w:r>
        <w:t>Select Asset (button)</w:t>
      </w:r>
    </w:p>
    <w:p w14:paraId="488939B9" w14:textId="77777777" w:rsidR="00C21176" w:rsidRDefault="00C21176" w:rsidP="00C21176">
      <w:pPr>
        <w:widowControl/>
        <w:spacing w:after="0" w:line="240" w:lineRule="auto"/>
        <w:jc w:val="left"/>
      </w:pPr>
    </w:p>
    <w:p w14:paraId="4218A7D0" w14:textId="56CAE193" w:rsidR="00C21176" w:rsidRDefault="00C21176" w:rsidP="00C21176">
      <w:pPr>
        <w:widowControl/>
        <w:spacing w:after="0" w:line="240" w:lineRule="auto"/>
        <w:jc w:val="left"/>
      </w:pPr>
      <w:r>
        <w:t>The select asset button will launch a native file uploader, where the user could navigate their file system and find the video to upload.</w:t>
      </w:r>
      <w:r w:rsidR="006E283D">
        <w:t xml:space="preserve"> </w:t>
      </w:r>
    </w:p>
    <w:p w14:paraId="24CA30BB" w14:textId="77777777" w:rsidR="00C21176" w:rsidRDefault="00C21176" w:rsidP="00C21176">
      <w:pPr>
        <w:widowControl/>
        <w:spacing w:after="0" w:line="240" w:lineRule="auto"/>
        <w:jc w:val="left"/>
      </w:pPr>
    </w:p>
    <w:p w14:paraId="0BD191F8" w14:textId="77777777" w:rsidR="00C21176" w:rsidRDefault="00C21176" w:rsidP="00C21176">
      <w:pPr>
        <w:keepNext/>
        <w:widowControl/>
        <w:spacing w:after="0" w:line="240" w:lineRule="auto"/>
        <w:jc w:val="left"/>
      </w:pPr>
      <w:r>
        <w:rPr>
          <w:noProof/>
        </w:rPr>
        <w:drawing>
          <wp:inline distT="0" distB="0" distL="0" distR="0" wp14:anchorId="0D13C0DE" wp14:editId="3F7444E4">
            <wp:extent cx="5943600" cy="2170430"/>
            <wp:effectExtent l="203200" t="203200" r="203200" b="1917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5 at 6.09.50 P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2170430"/>
                    </a:xfrm>
                    <a:prstGeom prst="rect">
                      <a:avLst/>
                    </a:prstGeom>
                    <a:ln>
                      <a:noFill/>
                    </a:ln>
                    <a:effectLst>
                      <a:outerShdw blurRad="190500" algn="tl" rotWithShape="0">
                        <a:srgbClr val="000000">
                          <a:alpha val="70000"/>
                        </a:srgbClr>
                      </a:outerShdw>
                    </a:effectLst>
                  </pic:spPr>
                </pic:pic>
              </a:graphicData>
            </a:graphic>
          </wp:inline>
        </w:drawing>
      </w:r>
    </w:p>
    <w:p w14:paraId="0E03AD40" w14:textId="2257C0E7" w:rsidR="00C21176" w:rsidRDefault="00C21176" w:rsidP="00C21176">
      <w:pPr>
        <w:pStyle w:val="Caption"/>
      </w:pPr>
      <w:r>
        <w:t xml:space="preserve">Figure </w:t>
      </w:r>
      <w:fldSimple w:instr=" SEQ Figure \* ARABIC ">
        <w:r w:rsidR="004F301C">
          <w:rPr>
            <w:noProof/>
          </w:rPr>
          <w:t>16</w:t>
        </w:r>
      </w:fldSimple>
    </w:p>
    <w:p w14:paraId="403C95A0" w14:textId="0B8A6258" w:rsidR="006E283D" w:rsidRDefault="006E283D" w:rsidP="006E283D">
      <w:pPr>
        <w:widowControl/>
        <w:spacing w:after="0" w:line="240" w:lineRule="auto"/>
        <w:jc w:val="left"/>
      </w:pPr>
      <w:r>
        <w:t xml:space="preserve">Once the video has been selected and the proper name and description have been added, click the Upload button.  The upload button will take the video, and create chunks that will then be uploaded into Ooyala’s and in a few minutes users could find the video in Backlot.   </w:t>
      </w:r>
      <w:r>
        <w:t xml:space="preserve">A numeric value starting with 0, 0.5, 1 will be displayed. </w:t>
      </w:r>
    </w:p>
    <w:p w14:paraId="6C4256EA" w14:textId="77777777" w:rsidR="006E283D" w:rsidRDefault="006E283D" w:rsidP="00C21176">
      <w:pPr>
        <w:keepNext/>
        <w:widowControl/>
        <w:spacing w:after="0" w:line="240" w:lineRule="auto"/>
        <w:jc w:val="left"/>
      </w:pPr>
    </w:p>
    <w:p w14:paraId="441F6599" w14:textId="77777777" w:rsidR="00C21176" w:rsidRDefault="00C21176" w:rsidP="00C21176">
      <w:pPr>
        <w:keepNext/>
        <w:widowControl/>
        <w:spacing w:after="0" w:line="240" w:lineRule="auto"/>
        <w:jc w:val="left"/>
      </w:pPr>
      <w:r>
        <w:rPr>
          <w:noProof/>
        </w:rPr>
        <w:drawing>
          <wp:inline distT="0" distB="0" distL="0" distR="0" wp14:anchorId="4414714A" wp14:editId="548A9C05">
            <wp:extent cx="5943600" cy="2572385"/>
            <wp:effectExtent l="203200" t="203200" r="203200" b="1962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5 at 6.10.31 PM.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572385"/>
                    </a:xfrm>
                    <a:prstGeom prst="rect">
                      <a:avLst/>
                    </a:prstGeom>
                    <a:ln>
                      <a:noFill/>
                    </a:ln>
                    <a:effectLst>
                      <a:outerShdw blurRad="190500" algn="tl" rotWithShape="0">
                        <a:srgbClr val="000000">
                          <a:alpha val="70000"/>
                        </a:srgbClr>
                      </a:outerShdw>
                    </a:effectLst>
                  </pic:spPr>
                </pic:pic>
              </a:graphicData>
            </a:graphic>
          </wp:inline>
        </w:drawing>
      </w:r>
    </w:p>
    <w:p w14:paraId="7BBC34CC" w14:textId="498F52F8" w:rsidR="00C21176" w:rsidRDefault="00C21176" w:rsidP="00C21176">
      <w:pPr>
        <w:pStyle w:val="Caption"/>
      </w:pPr>
      <w:r>
        <w:t xml:space="preserve">Figure </w:t>
      </w:r>
      <w:fldSimple w:instr=" SEQ Figure \* ARABIC ">
        <w:r w:rsidR="004F301C">
          <w:rPr>
            <w:noProof/>
          </w:rPr>
          <w:t>17</w:t>
        </w:r>
      </w:fldSimple>
    </w:p>
    <w:p w14:paraId="367D20DC" w14:textId="40D2F5FB" w:rsidR="00C21176" w:rsidRDefault="004F301C" w:rsidP="00C21176">
      <w:pPr>
        <w:widowControl/>
        <w:spacing w:after="0" w:line="240" w:lineRule="auto"/>
        <w:jc w:val="left"/>
      </w:pPr>
      <w:r>
        <w:t>When the number 1 is displaye</w:t>
      </w:r>
      <w:r>
        <w:t xml:space="preserve">d the video has been uploaded and Backlot is processing the file.  </w:t>
      </w:r>
    </w:p>
    <w:p w14:paraId="2A9A32DA" w14:textId="77777777" w:rsidR="004F301C" w:rsidRDefault="004F301C" w:rsidP="004F301C">
      <w:pPr>
        <w:keepNext/>
        <w:widowControl/>
        <w:spacing w:after="0" w:line="240" w:lineRule="auto"/>
        <w:jc w:val="left"/>
      </w:pPr>
      <w:r>
        <w:rPr>
          <w:noProof/>
        </w:rPr>
        <w:drawing>
          <wp:inline distT="0" distB="0" distL="0" distR="0" wp14:anchorId="6E15E477" wp14:editId="79983347">
            <wp:extent cx="5943600" cy="1940560"/>
            <wp:effectExtent l="203200" t="203200" r="203200" b="1930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9-25 at 6.12.06 PM.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1940560"/>
                    </a:xfrm>
                    <a:prstGeom prst="rect">
                      <a:avLst/>
                    </a:prstGeom>
                    <a:ln>
                      <a:noFill/>
                    </a:ln>
                    <a:effectLst>
                      <a:outerShdw blurRad="190500" algn="tl" rotWithShape="0">
                        <a:srgbClr val="000000">
                          <a:alpha val="70000"/>
                        </a:srgbClr>
                      </a:outerShdw>
                    </a:effectLst>
                  </pic:spPr>
                </pic:pic>
              </a:graphicData>
            </a:graphic>
          </wp:inline>
        </w:drawing>
      </w:r>
    </w:p>
    <w:p w14:paraId="77D2CC88" w14:textId="60DE8D75" w:rsidR="00C21176" w:rsidRDefault="004F301C" w:rsidP="004F301C">
      <w:pPr>
        <w:pStyle w:val="Caption"/>
      </w:pPr>
      <w:r>
        <w:t xml:space="preserve">Figure </w:t>
      </w:r>
      <w:fldSimple w:instr=" SEQ Figure \* ARABIC ">
        <w:r>
          <w:rPr>
            <w:noProof/>
          </w:rPr>
          <w:t>18</w:t>
        </w:r>
      </w:fldSimple>
    </w:p>
    <w:p w14:paraId="0075A4C3" w14:textId="426C1084" w:rsidR="008A5AC8" w:rsidRDefault="007E6E0E">
      <w:pPr>
        <w:widowControl/>
        <w:spacing w:after="0" w:line="240" w:lineRule="auto"/>
        <w:jc w:val="left"/>
        <w:rPr>
          <w:rFonts w:ascii="Arial" w:hAnsi="Arial"/>
          <w:b/>
          <w:caps/>
          <w:color w:val="292929"/>
          <w:sz w:val="26"/>
        </w:rPr>
      </w:pPr>
      <w:r>
        <w:br w:type="page"/>
      </w:r>
    </w:p>
    <w:p w14:paraId="18EC6DCF" w14:textId="682221C0" w:rsidR="00AB3733" w:rsidRPr="00DB6AFD" w:rsidRDefault="00AB3733" w:rsidP="00AB3733">
      <w:pPr>
        <w:pStyle w:val="Heading2"/>
      </w:pPr>
      <w:bookmarkStart w:id="14" w:name="_Toc210217340"/>
      <w:r>
        <w:lastRenderedPageBreak/>
        <w:t>Technical Overview</w:t>
      </w:r>
      <w:bookmarkEnd w:id="14"/>
    </w:p>
    <w:p w14:paraId="675F37EF" w14:textId="05CB6AFC" w:rsidR="00AB3733" w:rsidRDefault="00AB3733" w:rsidP="00AB3733">
      <w:pPr>
        <w:widowControl/>
        <w:spacing w:after="0" w:line="240" w:lineRule="auto"/>
        <w:jc w:val="left"/>
      </w:pPr>
      <w:r>
        <w:t xml:space="preserve">The following is a class diagram for the Ooyala video component and content finder functionality.  These classes </w:t>
      </w:r>
    </w:p>
    <w:p w14:paraId="44036E16" w14:textId="77777777" w:rsidR="0088571B" w:rsidRDefault="0088571B">
      <w:pPr>
        <w:widowControl/>
        <w:spacing w:after="0" w:line="240" w:lineRule="auto"/>
        <w:jc w:val="left"/>
        <w:rPr>
          <w:rFonts w:ascii="Arial" w:eastAsia="Times New Roman" w:hAnsi="Arial"/>
          <w:b/>
          <w:bCs/>
          <w:color w:val="595959"/>
          <w:sz w:val="26"/>
        </w:rPr>
      </w:pPr>
    </w:p>
    <w:p w14:paraId="09A638A3" w14:textId="67F392C7" w:rsidR="0088571B" w:rsidRDefault="0088571B">
      <w:pPr>
        <w:widowControl/>
        <w:spacing w:after="0" w:line="240" w:lineRule="auto"/>
        <w:jc w:val="left"/>
        <w:rPr>
          <w:rFonts w:ascii="Arial" w:eastAsia="Times New Roman" w:hAnsi="Arial"/>
          <w:b/>
          <w:bCs/>
          <w:color w:val="595959"/>
          <w:sz w:val="26"/>
        </w:rPr>
      </w:pPr>
    </w:p>
    <w:p w14:paraId="3026959A" w14:textId="77777777" w:rsidR="00271E86" w:rsidRDefault="00271E86">
      <w:pPr>
        <w:widowControl/>
        <w:spacing w:after="0" w:line="240" w:lineRule="auto"/>
        <w:jc w:val="left"/>
        <w:rPr>
          <w:rFonts w:ascii="Arial" w:eastAsia="Times New Roman" w:hAnsi="Arial"/>
          <w:b/>
          <w:bCs/>
          <w:color w:val="595959"/>
          <w:sz w:val="26"/>
        </w:rPr>
      </w:pPr>
    </w:p>
    <w:p w14:paraId="42426F0B" w14:textId="77777777" w:rsidR="007E6E0E" w:rsidRDefault="00271E86" w:rsidP="007E6E0E">
      <w:pPr>
        <w:keepNext/>
        <w:widowControl/>
        <w:spacing w:after="0" w:line="240" w:lineRule="auto"/>
        <w:jc w:val="left"/>
      </w:pPr>
      <w:r>
        <w:rPr>
          <w:rFonts w:ascii="Arial" w:eastAsia="Times New Roman" w:hAnsi="Arial"/>
          <w:b/>
          <w:bCs/>
          <w:noProof/>
          <w:color w:val="595959"/>
          <w:sz w:val="26"/>
        </w:rPr>
        <w:drawing>
          <wp:inline distT="0" distB="0" distL="0" distR="0" wp14:anchorId="78FA117C" wp14:editId="76DC1AF2">
            <wp:extent cx="5943600" cy="3654425"/>
            <wp:effectExtent l="203200" t="203200" r="203200" b="2063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yala-UML-Diagram.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654425"/>
                    </a:xfrm>
                    <a:prstGeom prst="rect">
                      <a:avLst/>
                    </a:prstGeom>
                    <a:ln>
                      <a:noFill/>
                    </a:ln>
                    <a:effectLst>
                      <a:outerShdw blurRad="190500" algn="tl" rotWithShape="0">
                        <a:srgbClr val="000000">
                          <a:alpha val="70000"/>
                        </a:srgbClr>
                      </a:outerShdw>
                    </a:effectLst>
                  </pic:spPr>
                </pic:pic>
              </a:graphicData>
            </a:graphic>
          </wp:inline>
        </w:drawing>
      </w:r>
    </w:p>
    <w:p w14:paraId="3465CA64" w14:textId="631FE587" w:rsidR="00271E86" w:rsidRPr="007E6E0E" w:rsidRDefault="007E6E0E" w:rsidP="007E6E0E">
      <w:pPr>
        <w:pStyle w:val="Caption"/>
      </w:pPr>
      <w:r>
        <w:t xml:space="preserve">Figure </w:t>
      </w:r>
      <w:fldSimple w:instr=" SEQ Figure \* ARABIC ">
        <w:r w:rsidR="004F301C">
          <w:rPr>
            <w:noProof/>
          </w:rPr>
          <w:t>19</w:t>
        </w:r>
      </w:fldSimple>
    </w:p>
    <w:p w14:paraId="5C8FD1B1" w14:textId="7AD6D70A" w:rsidR="00271E86" w:rsidRPr="00271E86" w:rsidRDefault="00271E86" w:rsidP="007A1307">
      <w:pPr>
        <w:pStyle w:val="Heading3"/>
      </w:pPr>
      <w:bookmarkStart w:id="15" w:name="_Toc210217341"/>
      <w:r w:rsidRPr="00271E86">
        <w:t>Ooyala CQ5 Integration</w:t>
      </w:r>
      <w:bookmarkEnd w:id="15"/>
    </w:p>
    <w:p w14:paraId="146C5C34" w14:textId="29496F38" w:rsidR="00271E86" w:rsidRDefault="00DD1C69" w:rsidP="003F739C">
      <w:r>
        <w:t xml:space="preserve">The following </w:t>
      </w:r>
      <w:r w:rsidR="003F739C">
        <w:t xml:space="preserve">classes </w:t>
      </w:r>
      <w:r>
        <w:t xml:space="preserve">were </w:t>
      </w:r>
      <w:r w:rsidR="003F739C">
        <w:t xml:space="preserve">developed </w:t>
      </w:r>
      <w:r>
        <w:t>as part of the solution</w:t>
      </w:r>
    </w:p>
    <w:tbl>
      <w:tblPr>
        <w:tblW w:w="9320" w:type="dxa"/>
        <w:tblInd w:w="15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top w:w="72" w:type="dxa"/>
          <w:left w:w="115" w:type="dxa"/>
          <w:bottom w:w="72" w:type="dxa"/>
          <w:right w:w="115" w:type="dxa"/>
        </w:tblCellMar>
        <w:tblLook w:val="01E0" w:firstRow="1" w:lastRow="1" w:firstColumn="1" w:lastColumn="1" w:noHBand="0" w:noVBand="0"/>
      </w:tblPr>
      <w:tblGrid>
        <w:gridCol w:w="4010"/>
        <w:gridCol w:w="5310"/>
      </w:tblGrid>
      <w:tr w:rsidR="00DD1C69" w:rsidRPr="006F0458" w14:paraId="3529958E" w14:textId="77777777" w:rsidTr="00DD1C69">
        <w:trPr>
          <w:tblHeader/>
        </w:trPr>
        <w:tc>
          <w:tcPr>
            <w:tcW w:w="4010" w:type="dxa"/>
            <w:shd w:val="clear" w:color="BFBFBF" w:fill="D9D9D9"/>
          </w:tcPr>
          <w:p w14:paraId="3524B1B2" w14:textId="2C9BC8FB" w:rsidR="00DD1C69" w:rsidRPr="00D041E4" w:rsidRDefault="00DD1C69" w:rsidP="00DD1C69">
            <w:pPr>
              <w:jc w:val="center"/>
              <w:rPr>
                <w:rFonts w:ascii="Arial" w:hAnsi="Arial" w:cs="Arial"/>
                <w:b/>
                <w:szCs w:val="20"/>
              </w:rPr>
            </w:pPr>
            <w:r>
              <w:rPr>
                <w:rFonts w:ascii="Arial" w:hAnsi="Arial" w:cs="Arial"/>
                <w:b/>
                <w:szCs w:val="20"/>
              </w:rPr>
              <w:t>Class</w:t>
            </w:r>
          </w:p>
        </w:tc>
        <w:tc>
          <w:tcPr>
            <w:tcW w:w="5310" w:type="dxa"/>
            <w:shd w:val="clear" w:color="BFBFBF" w:fill="D9D9D9"/>
          </w:tcPr>
          <w:p w14:paraId="5BC1CEDB" w14:textId="77777777" w:rsidR="00DD1C69" w:rsidRPr="00D041E4" w:rsidRDefault="00DD1C69" w:rsidP="00DD1C69">
            <w:pPr>
              <w:jc w:val="center"/>
              <w:rPr>
                <w:rFonts w:ascii="Arial" w:hAnsi="Arial" w:cs="Arial"/>
                <w:b/>
                <w:szCs w:val="20"/>
              </w:rPr>
            </w:pPr>
            <w:r>
              <w:rPr>
                <w:rFonts w:ascii="Arial" w:hAnsi="Arial" w:cs="Arial"/>
                <w:b/>
                <w:szCs w:val="20"/>
              </w:rPr>
              <w:t>Description</w:t>
            </w:r>
          </w:p>
        </w:tc>
      </w:tr>
      <w:tr w:rsidR="00DD1C69" w:rsidRPr="006F0458" w14:paraId="3356B923" w14:textId="77777777" w:rsidTr="00DD1C69">
        <w:trPr>
          <w:trHeight w:val="735"/>
        </w:trPr>
        <w:tc>
          <w:tcPr>
            <w:tcW w:w="4010" w:type="dxa"/>
            <w:shd w:val="clear" w:color="auto" w:fill="FFFFFF"/>
          </w:tcPr>
          <w:p w14:paraId="175B34F1" w14:textId="40C63436" w:rsidR="00DD1C69" w:rsidRPr="00E81180" w:rsidRDefault="00DD1C69" w:rsidP="00DD1C69">
            <w:pPr>
              <w:jc w:val="left"/>
              <w:rPr>
                <w:rFonts w:cs="Calibri"/>
              </w:rPr>
            </w:pPr>
            <w:r w:rsidRPr="00271E86">
              <w:t>OoyalaApiCredential.java</w:t>
            </w:r>
          </w:p>
        </w:tc>
        <w:tc>
          <w:tcPr>
            <w:tcW w:w="5310" w:type="dxa"/>
            <w:shd w:val="clear" w:color="auto" w:fill="FFFFFF"/>
          </w:tcPr>
          <w:p w14:paraId="210AB88D" w14:textId="5537D6F5" w:rsidR="00DD1C69" w:rsidRPr="00DD1C69" w:rsidRDefault="00DD1C69" w:rsidP="00DD1C69">
            <w:pPr>
              <w:widowControl/>
              <w:spacing w:after="0" w:line="240" w:lineRule="auto"/>
            </w:pPr>
            <w:r w:rsidRPr="00271E86">
              <w:t>Contains one API key/secret pair.</w:t>
            </w:r>
          </w:p>
        </w:tc>
      </w:tr>
      <w:tr w:rsidR="00DD1C69" w:rsidRPr="006F0458" w14:paraId="6CCF74C1" w14:textId="77777777" w:rsidTr="00DD1C69">
        <w:tc>
          <w:tcPr>
            <w:tcW w:w="4010" w:type="dxa"/>
            <w:shd w:val="clear" w:color="auto" w:fill="FFFFFF"/>
          </w:tcPr>
          <w:p w14:paraId="21094B3C" w14:textId="41945E72" w:rsidR="00DD1C69" w:rsidRPr="00DD1C69" w:rsidRDefault="00DD1C69" w:rsidP="00DD1C69">
            <w:pPr>
              <w:widowControl/>
              <w:spacing w:after="0" w:line="240" w:lineRule="auto"/>
              <w:jc w:val="left"/>
            </w:pPr>
            <w:r w:rsidRPr="00271E86">
              <w:t>OoyalaService.java</w:t>
            </w:r>
          </w:p>
        </w:tc>
        <w:tc>
          <w:tcPr>
            <w:tcW w:w="5310" w:type="dxa"/>
            <w:shd w:val="clear" w:color="auto" w:fill="FFFFFF"/>
          </w:tcPr>
          <w:p w14:paraId="363A7AB7" w14:textId="4A06BEA4" w:rsidR="00DD1C69" w:rsidRPr="00271E86" w:rsidRDefault="00DD1C69" w:rsidP="00DD1C69">
            <w:pPr>
              <w:widowControl/>
              <w:spacing w:after="0" w:line="240" w:lineRule="auto"/>
              <w:jc w:val="left"/>
            </w:pPr>
            <w:r w:rsidRPr="00271E86">
              <w:t xml:space="preserve">OSGi Service. Provides methods to call Ooyala API (REST). </w:t>
            </w:r>
            <w:r>
              <w:t xml:space="preserve"> </w:t>
            </w:r>
            <w:r w:rsidRPr="00271E86">
              <w:t xml:space="preserve">Has methods such as getVideos, getLabels, </w:t>
            </w:r>
            <w:r w:rsidRPr="00271E86">
              <w:lastRenderedPageBreak/>
              <w:t>etc.</w:t>
            </w:r>
          </w:p>
          <w:p w14:paraId="776BABDF" w14:textId="77777777" w:rsidR="00DD1C69" w:rsidRDefault="00DD1C69" w:rsidP="00DD1C69">
            <w:pPr>
              <w:widowControl/>
              <w:spacing w:after="0" w:line="240" w:lineRule="auto"/>
              <w:jc w:val="left"/>
            </w:pPr>
          </w:p>
          <w:p w14:paraId="7C828E5A" w14:textId="379C04A9" w:rsidR="00DD1C69" w:rsidRPr="00271E86" w:rsidRDefault="00DD1C69" w:rsidP="00DD1C69">
            <w:pPr>
              <w:widowControl/>
              <w:spacing w:after="0" w:line="240" w:lineRule="auto"/>
              <w:jc w:val="left"/>
            </w:pPr>
            <w:r w:rsidRPr="00271E86">
              <w:t>Methods take a OoyalaApiCredential, this allows for multiple credentials (per site/path)</w:t>
            </w:r>
          </w:p>
          <w:p w14:paraId="7C97F643" w14:textId="77777777" w:rsidR="00DD1C69" w:rsidRPr="00E81180" w:rsidRDefault="00DD1C69" w:rsidP="00DD1C69">
            <w:pPr>
              <w:rPr>
                <w:rFonts w:cs="Calibri"/>
              </w:rPr>
            </w:pPr>
          </w:p>
        </w:tc>
      </w:tr>
      <w:tr w:rsidR="00DD1C69" w:rsidRPr="006F0458" w14:paraId="249EA318" w14:textId="77777777" w:rsidTr="00DD1C69">
        <w:tc>
          <w:tcPr>
            <w:tcW w:w="4010" w:type="dxa"/>
            <w:shd w:val="clear" w:color="auto" w:fill="FFFFFF"/>
          </w:tcPr>
          <w:p w14:paraId="6DBEF93C" w14:textId="3FDB8DA6" w:rsidR="00DD1C69" w:rsidRPr="00DD1C69" w:rsidRDefault="00DD1C69" w:rsidP="00DD1C69">
            <w:pPr>
              <w:widowControl/>
              <w:spacing w:after="0" w:line="240" w:lineRule="auto"/>
              <w:jc w:val="left"/>
            </w:pPr>
            <w:r w:rsidRPr="00271E86">
              <w:lastRenderedPageBreak/>
              <w:t>OoyalaClient.java</w:t>
            </w:r>
          </w:p>
        </w:tc>
        <w:tc>
          <w:tcPr>
            <w:tcW w:w="5310" w:type="dxa"/>
            <w:shd w:val="clear" w:color="auto" w:fill="FFFFFF"/>
          </w:tcPr>
          <w:p w14:paraId="526C6D01" w14:textId="31A0439D" w:rsidR="00DD1C69" w:rsidRPr="00DD1C69" w:rsidRDefault="00DD1C69" w:rsidP="00DD1C69">
            <w:pPr>
              <w:widowControl/>
              <w:spacing w:after="0" w:line="240" w:lineRule="auto"/>
              <w:jc w:val="left"/>
            </w:pPr>
            <w:r w:rsidRPr="00271E86">
              <w:t>Handles low level implementation of REST calls. Uses Jersey client internally.</w:t>
            </w:r>
          </w:p>
        </w:tc>
      </w:tr>
      <w:tr w:rsidR="00DD1C69" w:rsidRPr="006F0458" w14:paraId="5E2C3474" w14:textId="77777777" w:rsidTr="00DD1C69">
        <w:tc>
          <w:tcPr>
            <w:tcW w:w="4010" w:type="dxa"/>
            <w:shd w:val="clear" w:color="auto" w:fill="FFFFFF"/>
          </w:tcPr>
          <w:p w14:paraId="36247C1D" w14:textId="77777777" w:rsidR="00DD1C69" w:rsidRDefault="00DD1C69" w:rsidP="00DD1C69">
            <w:pPr>
              <w:jc w:val="left"/>
            </w:pPr>
            <w:r w:rsidRPr="00271E86">
              <w:t>OoyalaRequest.java</w:t>
            </w:r>
          </w:p>
          <w:p w14:paraId="74E3A07D" w14:textId="73C9BC9D" w:rsidR="00DD1C69" w:rsidRPr="00DD1C69" w:rsidRDefault="00DD1C69" w:rsidP="00DD1C69">
            <w:pPr>
              <w:widowControl/>
              <w:spacing w:after="0" w:line="240" w:lineRule="auto"/>
              <w:jc w:val="left"/>
            </w:pPr>
            <w:r w:rsidRPr="00271E86">
              <w:t>OoyalaQueryRequest.java</w:t>
            </w:r>
          </w:p>
        </w:tc>
        <w:tc>
          <w:tcPr>
            <w:tcW w:w="5310" w:type="dxa"/>
            <w:shd w:val="clear" w:color="auto" w:fill="FFFFFF"/>
          </w:tcPr>
          <w:p w14:paraId="696F450A" w14:textId="49CAA4C2" w:rsidR="00DD1C69" w:rsidRPr="00271E86" w:rsidRDefault="00DD1C69" w:rsidP="00DD1C69">
            <w:pPr>
              <w:widowControl/>
              <w:spacing w:after="0" w:line="240" w:lineRule="auto"/>
              <w:jc w:val="left"/>
            </w:pPr>
            <w:r w:rsidRPr="00271E86">
              <w:t>These (abs</w:t>
            </w:r>
            <w:r>
              <w:t xml:space="preserve">tract) classes encapsulate base </w:t>
            </w:r>
            <w:r w:rsidRPr="00271E86">
              <w:t>parameters for a Ooyala REST API request.</w:t>
            </w:r>
          </w:p>
          <w:p w14:paraId="7E1F75BF" w14:textId="77777777" w:rsidR="00DD1C69" w:rsidRDefault="00DD1C69" w:rsidP="00DD1C69">
            <w:pPr>
              <w:widowControl/>
              <w:spacing w:after="0" w:line="240" w:lineRule="auto"/>
              <w:jc w:val="left"/>
            </w:pPr>
          </w:p>
          <w:p w14:paraId="5B90D445" w14:textId="17F52756" w:rsidR="00DD1C69" w:rsidRPr="00DD1C69" w:rsidRDefault="00DD1C69" w:rsidP="00DD1C69">
            <w:pPr>
              <w:widowControl/>
              <w:spacing w:after="0" w:line="240" w:lineRule="auto"/>
              <w:jc w:val="left"/>
            </w:pPr>
            <w:r w:rsidRPr="00271E86">
              <w:t>Subclasses add more specific parameters/behavior like limit, order by, etc.</w:t>
            </w:r>
          </w:p>
        </w:tc>
      </w:tr>
      <w:tr w:rsidR="00DD1C69" w:rsidRPr="006F0458" w14:paraId="1DCDA2EB" w14:textId="77777777" w:rsidTr="00DD1C69">
        <w:tc>
          <w:tcPr>
            <w:tcW w:w="4010" w:type="dxa"/>
            <w:shd w:val="clear" w:color="auto" w:fill="FFFFFF"/>
          </w:tcPr>
          <w:p w14:paraId="60E53ABA" w14:textId="56FC72B0" w:rsidR="00DD1C69" w:rsidRPr="00DD1C69" w:rsidRDefault="00DD1C69" w:rsidP="00DD1C69">
            <w:pPr>
              <w:widowControl/>
              <w:spacing w:after="0" w:line="240" w:lineRule="auto"/>
              <w:jc w:val="left"/>
            </w:pPr>
            <w:r w:rsidRPr="00271E86">
              <w:t>OoyalaServlet.java</w:t>
            </w:r>
          </w:p>
        </w:tc>
        <w:tc>
          <w:tcPr>
            <w:tcW w:w="5310" w:type="dxa"/>
            <w:shd w:val="clear" w:color="auto" w:fill="FFFFFF"/>
          </w:tcPr>
          <w:p w14:paraId="4F31FE07" w14:textId="77777777" w:rsidR="00DD1C69" w:rsidRPr="00271E86" w:rsidRDefault="00DD1C69" w:rsidP="00DD1C69">
            <w:pPr>
              <w:widowControl/>
              <w:spacing w:after="0" w:line="240" w:lineRule="auto"/>
              <w:jc w:val="left"/>
            </w:pPr>
            <w:r w:rsidRPr="00271E86">
              <w:t>Handles search/browse requests from the CQ Content Finder. The Delegates to OoyalaService.</w:t>
            </w:r>
          </w:p>
          <w:p w14:paraId="4BEB2231" w14:textId="02F47EB1" w:rsidR="00DD1C69" w:rsidRPr="00271E86" w:rsidRDefault="00DD1C69" w:rsidP="00DD1C69">
            <w:pPr>
              <w:pStyle w:val="ListParagraph"/>
              <w:widowControl/>
              <w:numPr>
                <w:ilvl w:val="0"/>
                <w:numId w:val="20"/>
              </w:numPr>
              <w:spacing w:after="0" w:line="240" w:lineRule="auto"/>
              <w:jc w:val="left"/>
            </w:pPr>
            <w:r w:rsidRPr="00271E86">
              <w:t>responds to: GET /bin/wcm/ooyala?query=[query]&amp;limit=[limit]</w:t>
            </w:r>
          </w:p>
          <w:p w14:paraId="550AE3AF" w14:textId="5B43EA15" w:rsidR="00DD1C69" w:rsidRPr="00DD1C69" w:rsidRDefault="00DD1C69" w:rsidP="00DD1C69">
            <w:pPr>
              <w:pStyle w:val="ListParagraph"/>
              <w:widowControl/>
              <w:numPr>
                <w:ilvl w:val="0"/>
                <w:numId w:val="20"/>
              </w:numPr>
              <w:spacing w:after="0" w:line="240" w:lineRule="auto"/>
              <w:jc w:val="left"/>
            </w:pPr>
            <w:r w:rsidRPr="00271E86">
              <w:t>returns a CQ-ContentFinder-formatted JSON response.</w:t>
            </w:r>
          </w:p>
        </w:tc>
      </w:tr>
      <w:tr w:rsidR="00DD1C69" w:rsidRPr="006F0458" w14:paraId="432C31FA" w14:textId="77777777" w:rsidTr="00DD1C69">
        <w:tc>
          <w:tcPr>
            <w:tcW w:w="4010" w:type="dxa"/>
            <w:shd w:val="clear" w:color="auto" w:fill="FFFFFF"/>
          </w:tcPr>
          <w:p w14:paraId="74EFCBE3" w14:textId="5617965F" w:rsidR="00DD1C69" w:rsidRDefault="00DD1C69" w:rsidP="00DD1C69">
            <w:pPr>
              <w:jc w:val="left"/>
              <w:rPr>
                <w:rFonts w:cs="Calibri"/>
              </w:rPr>
            </w:pPr>
            <w:r w:rsidRPr="00271E86">
              <w:t>OoyalaSuggestionServlet.java</w:t>
            </w:r>
          </w:p>
        </w:tc>
        <w:tc>
          <w:tcPr>
            <w:tcW w:w="5310" w:type="dxa"/>
            <w:shd w:val="clear" w:color="auto" w:fill="FFFFFF"/>
          </w:tcPr>
          <w:p w14:paraId="55F9496D" w14:textId="77777777" w:rsidR="00DD1C69" w:rsidRPr="00271E86" w:rsidRDefault="00DD1C69" w:rsidP="00DD1C69">
            <w:pPr>
              <w:widowControl/>
              <w:spacing w:after="0" w:line="240" w:lineRule="auto"/>
              <w:jc w:val="left"/>
            </w:pPr>
            <w:r w:rsidRPr="00271E86">
              <w:t>Handles autocomplete/suggestion requests from the CQ Content Finder. Delegates to OoyalaService.</w:t>
            </w:r>
          </w:p>
          <w:p w14:paraId="6D50E5F3" w14:textId="77777777" w:rsidR="00DD1C69" w:rsidRDefault="00DD1C69" w:rsidP="00DD1C69">
            <w:pPr>
              <w:pStyle w:val="ListParagraph"/>
              <w:widowControl/>
              <w:numPr>
                <w:ilvl w:val="0"/>
                <w:numId w:val="20"/>
              </w:numPr>
              <w:spacing w:after="0" w:line="240" w:lineRule="auto"/>
              <w:jc w:val="left"/>
            </w:pPr>
            <w:r w:rsidRPr="00271E86">
              <w:t>reponds to: GET /bin/wcm/ooyala/suggestions?query=[query]</w:t>
            </w:r>
          </w:p>
          <w:p w14:paraId="2E6DBE59" w14:textId="53928526" w:rsidR="00DD1C69" w:rsidRPr="00DD1C69" w:rsidRDefault="00DD1C69" w:rsidP="00DD1C69">
            <w:pPr>
              <w:pStyle w:val="ListParagraph"/>
              <w:widowControl/>
              <w:numPr>
                <w:ilvl w:val="0"/>
                <w:numId w:val="20"/>
              </w:numPr>
              <w:spacing w:after="0" w:line="240" w:lineRule="auto"/>
              <w:jc w:val="left"/>
            </w:pPr>
            <w:r w:rsidRPr="00271E86">
              <w:t>returns a CQ-ContentFinder-formatted JSON response.</w:t>
            </w:r>
          </w:p>
        </w:tc>
      </w:tr>
    </w:tbl>
    <w:p w14:paraId="257E7DF8" w14:textId="77777777" w:rsidR="00271E86" w:rsidRPr="00271E86" w:rsidRDefault="00271E86" w:rsidP="00271E86">
      <w:pPr>
        <w:widowControl/>
        <w:spacing w:after="0" w:line="240" w:lineRule="auto"/>
        <w:jc w:val="left"/>
      </w:pPr>
    </w:p>
    <w:p w14:paraId="00B367D8" w14:textId="0593561E" w:rsidR="00271E86" w:rsidRDefault="00DD1C69" w:rsidP="00271E86">
      <w:pPr>
        <w:widowControl/>
        <w:spacing w:after="0" w:line="240" w:lineRule="auto"/>
        <w:jc w:val="left"/>
      </w:pPr>
      <w:r>
        <w:t>The following c</w:t>
      </w:r>
      <w:r w:rsidR="00271E86" w:rsidRPr="00271E86">
        <w:t>omponents</w:t>
      </w:r>
      <w:r>
        <w:t xml:space="preserve"> </w:t>
      </w:r>
      <w:r w:rsidR="00B9508D">
        <w:t>are included in the plugin package</w:t>
      </w:r>
      <w:r w:rsidR="00271E86" w:rsidRPr="00271E86">
        <w:t>:</w:t>
      </w:r>
    </w:p>
    <w:p w14:paraId="005B5F38" w14:textId="77777777" w:rsidR="00B9508D" w:rsidRPr="00271E86" w:rsidRDefault="00B9508D" w:rsidP="00271E86">
      <w:pPr>
        <w:widowControl/>
        <w:spacing w:after="0" w:line="240" w:lineRule="auto"/>
        <w:jc w:val="left"/>
      </w:pPr>
    </w:p>
    <w:tbl>
      <w:tblPr>
        <w:tblW w:w="9435" w:type="dxa"/>
        <w:tblInd w:w="15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top w:w="72" w:type="dxa"/>
          <w:left w:w="115" w:type="dxa"/>
          <w:bottom w:w="72" w:type="dxa"/>
          <w:right w:w="115" w:type="dxa"/>
        </w:tblCellMar>
        <w:tblLook w:val="01E0" w:firstRow="1" w:lastRow="1" w:firstColumn="1" w:lastColumn="1" w:noHBand="0" w:noVBand="0"/>
      </w:tblPr>
      <w:tblGrid>
        <w:gridCol w:w="5070"/>
        <w:gridCol w:w="4365"/>
      </w:tblGrid>
      <w:tr w:rsidR="00B9508D" w:rsidRPr="006F0458" w14:paraId="02C71449" w14:textId="77777777" w:rsidTr="00B9508D">
        <w:trPr>
          <w:tblHeader/>
        </w:trPr>
        <w:tc>
          <w:tcPr>
            <w:tcW w:w="5070" w:type="dxa"/>
            <w:shd w:val="clear" w:color="BFBFBF" w:fill="D9D9D9"/>
          </w:tcPr>
          <w:p w14:paraId="2385A291" w14:textId="2E66879A" w:rsidR="00B9508D" w:rsidRPr="00D041E4" w:rsidRDefault="00B9508D" w:rsidP="008A5AC8">
            <w:pPr>
              <w:jc w:val="center"/>
              <w:rPr>
                <w:rFonts w:ascii="Arial" w:hAnsi="Arial" w:cs="Arial"/>
                <w:b/>
                <w:szCs w:val="20"/>
              </w:rPr>
            </w:pPr>
            <w:r>
              <w:rPr>
                <w:rFonts w:ascii="Arial" w:hAnsi="Arial" w:cs="Arial"/>
                <w:b/>
                <w:szCs w:val="20"/>
              </w:rPr>
              <w:t>Component</w:t>
            </w:r>
          </w:p>
        </w:tc>
        <w:tc>
          <w:tcPr>
            <w:tcW w:w="4365" w:type="dxa"/>
            <w:shd w:val="clear" w:color="BFBFBF" w:fill="D9D9D9"/>
          </w:tcPr>
          <w:p w14:paraId="58BA6BD1" w14:textId="77777777" w:rsidR="00B9508D" w:rsidRPr="00D041E4" w:rsidRDefault="00B9508D" w:rsidP="008A5AC8">
            <w:pPr>
              <w:jc w:val="center"/>
              <w:rPr>
                <w:rFonts w:ascii="Arial" w:hAnsi="Arial" w:cs="Arial"/>
                <w:b/>
                <w:szCs w:val="20"/>
              </w:rPr>
            </w:pPr>
            <w:r>
              <w:rPr>
                <w:rFonts w:ascii="Arial" w:hAnsi="Arial" w:cs="Arial"/>
                <w:b/>
                <w:szCs w:val="20"/>
              </w:rPr>
              <w:t>Description</w:t>
            </w:r>
          </w:p>
        </w:tc>
      </w:tr>
      <w:tr w:rsidR="00B9508D" w:rsidRPr="006F0458" w14:paraId="16E1722F" w14:textId="77777777" w:rsidTr="00B9508D">
        <w:trPr>
          <w:trHeight w:val="735"/>
        </w:trPr>
        <w:tc>
          <w:tcPr>
            <w:tcW w:w="5070" w:type="dxa"/>
            <w:shd w:val="clear" w:color="auto" w:fill="FFFFFF"/>
          </w:tcPr>
          <w:p w14:paraId="33383446" w14:textId="77777777" w:rsidR="00B9508D" w:rsidRPr="00271E86" w:rsidRDefault="00B9508D" w:rsidP="00B9508D">
            <w:pPr>
              <w:widowControl/>
              <w:spacing w:after="0" w:line="240" w:lineRule="auto"/>
              <w:jc w:val="left"/>
            </w:pPr>
            <w:r w:rsidRPr="00271E86">
              <w:t>ooyalaVideo</w:t>
            </w:r>
            <w:r>
              <w:t xml:space="preserve"> </w:t>
            </w:r>
            <w:r w:rsidRPr="00271E86">
              <w:t>(apps/ooyala/components/content/ooyalaVideo)</w:t>
            </w:r>
          </w:p>
          <w:p w14:paraId="2A61E274" w14:textId="0A1A6F9B" w:rsidR="00B9508D" w:rsidRPr="00E81180" w:rsidRDefault="00B9508D" w:rsidP="008A5AC8">
            <w:pPr>
              <w:jc w:val="left"/>
              <w:rPr>
                <w:rFonts w:cs="Calibri"/>
              </w:rPr>
            </w:pPr>
          </w:p>
        </w:tc>
        <w:tc>
          <w:tcPr>
            <w:tcW w:w="4365" w:type="dxa"/>
            <w:shd w:val="clear" w:color="auto" w:fill="FFFFFF"/>
          </w:tcPr>
          <w:p w14:paraId="08393CE2" w14:textId="771B0F6F" w:rsidR="00B9508D" w:rsidRPr="00DD1C69" w:rsidRDefault="00B9508D" w:rsidP="00B9508D">
            <w:pPr>
              <w:widowControl/>
              <w:spacing w:after="0" w:line="240" w:lineRule="auto"/>
              <w:jc w:val="left"/>
            </w:pPr>
            <w:r>
              <w:t xml:space="preserve">A Standard methodology to creating </w:t>
            </w:r>
            <w:r w:rsidRPr="00271E86">
              <w:t>CQ5 component</w:t>
            </w:r>
            <w:r>
              <w:t>s</w:t>
            </w:r>
            <w:r w:rsidRPr="00271E86">
              <w:t xml:space="preserve">. </w:t>
            </w:r>
            <w:r>
              <w:t xml:space="preserve">When used on a page, </w:t>
            </w:r>
            <w:r w:rsidRPr="00271E86">
              <w:t xml:space="preserve">It is placed on a cq:Page wherever a Video should be </w:t>
            </w:r>
            <w:r>
              <w:t>displayed</w:t>
            </w:r>
            <w:r w:rsidRPr="00271E86">
              <w:t>.</w:t>
            </w:r>
          </w:p>
        </w:tc>
      </w:tr>
      <w:tr w:rsidR="00B9508D" w:rsidRPr="006F0458" w14:paraId="491195FE" w14:textId="77777777" w:rsidTr="00B9508D">
        <w:tc>
          <w:tcPr>
            <w:tcW w:w="5070" w:type="dxa"/>
            <w:shd w:val="clear" w:color="auto" w:fill="FFFFFF"/>
          </w:tcPr>
          <w:p w14:paraId="67DBBBF3" w14:textId="77777777" w:rsidR="00B9508D" w:rsidRDefault="00B9508D" w:rsidP="008A5AC8">
            <w:pPr>
              <w:widowControl/>
              <w:spacing w:after="0" w:line="240" w:lineRule="auto"/>
              <w:jc w:val="left"/>
            </w:pPr>
            <w:r w:rsidRPr="00271E86">
              <w:lastRenderedPageBreak/>
              <w:t>ooyalaTab.js</w:t>
            </w:r>
          </w:p>
          <w:p w14:paraId="61E644DF" w14:textId="73C635A9" w:rsidR="00B9508D" w:rsidRPr="00DD1C69" w:rsidRDefault="00B9508D" w:rsidP="008A5AC8">
            <w:pPr>
              <w:widowControl/>
              <w:spacing w:after="0" w:line="240" w:lineRule="auto"/>
              <w:jc w:val="left"/>
            </w:pPr>
            <w:r w:rsidRPr="00271E86">
              <w:t>(apps/ooyala/wcm/extensions/contentFinder/ooyalatab.js)</w:t>
            </w:r>
          </w:p>
        </w:tc>
        <w:tc>
          <w:tcPr>
            <w:tcW w:w="4365" w:type="dxa"/>
            <w:shd w:val="clear" w:color="auto" w:fill="FFFFFF"/>
          </w:tcPr>
          <w:p w14:paraId="07D1B6E4" w14:textId="77777777" w:rsidR="00B9508D" w:rsidRPr="00271E86" w:rsidRDefault="00B9508D" w:rsidP="00B9508D">
            <w:pPr>
              <w:widowControl/>
              <w:spacing w:after="0" w:line="240" w:lineRule="auto"/>
              <w:jc w:val="left"/>
            </w:pPr>
            <w:r w:rsidRPr="00271E86">
              <w:t>This is the custom Tab for the Content Finder. It contains JavaScript configuration for the Tab.</w:t>
            </w:r>
          </w:p>
          <w:p w14:paraId="012A2672" w14:textId="75A79FAB" w:rsidR="00B9508D" w:rsidRPr="00B9508D" w:rsidRDefault="00B9508D" w:rsidP="00B9508D">
            <w:pPr>
              <w:widowControl/>
              <w:spacing w:after="0" w:line="240" w:lineRule="auto"/>
              <w:jc w:val="left"/>
            </w:pPr>
            <w:r>
              <w:t xml:space="preserve"> This is an instance of the class in cq “CQ.wcm.ContentFinderTab, information about this class can be found in at “</w:t>
            </w:r>
            <w:r w:rsidRPr="002E5CAE">
              <w:t>http://dev.day.com/docs/en/cq/current/widgets-api/index.html</w:t>
            </w:r>
            <w:r>
              <w:t>”</w:t>
            </w:r>
          </w:p>
        </w:tc>
      </w:tr>
      <w:tr w:rsidR="00B9508D" w:rsidRPr="006F0458" w14:paraId="697757D5" w14:textId="77777777" w:rsidTr="00B9508D">
        <w:tc>
          <w:tcPr>
            <w:tcW w:w="5070" w:type="dxa"/>
            <w:shd w:val="clear" w:color="auto" w:fill="FFFFFF"/>
          </w:tcPr>
          <w:p w14:paraId="42B3FC0E" w14:textId="6C3259C0" w:rsidR="00B9508D" w:rsidRPr="00DD1C69" w:rsidRDefault="00B9508D" w:rsidP="008A5AC8">
            <w:pPr>
              <w:widowControl/>
              <w:spacing w:after="0" w:line="240" w:lineRule="auto"/>
              <w:jc w:val="left"/>
            </w:pPr>
            <w:r w:rsidRPr="00271E86">
              <w:t>etc/cloudservices/ooyala</w:t>
            </w:r>
          </w:p>
        </w:tc>
        <w:tc>
          <w:tcPr>
            <w:tcW w:w="4365" w:type="dxa"/>
            <w:shd w:val="clear" w:color="auto" w:fill="FFFFFF"/>
          </w:tcPr>
          <w:p w14:paraId="0DD96EAB" w14:textId="2D24BE5C" w:rsidR="00B9508D" w:rsidRPr="00DD1C69" w:rsidRDefault="00B9508D" w:rsidP="008A5AC8">
            <w:pPr>
              <w:widowControl/>
              <w:spacing w:after="0" w:line="240" w:lineRule="auto"/>
              <w:jc w:val="left"/>
            </w:pPr>
            <w:r w:rsidRPr="00271E86">
              <w:t>This is a configuration page/node exposed through the Tools section in CQ. It is used to configure the API key(s)/secret(s) in OoyalaService.java.</w:t>
            </w:r>
          </w:p>
        </w:tc>
      </w:tr>
    </w:tbl>
    <w:p w14:paraId="3884350D" w14:textId="77777777" w:rsidR="00271E86" w:rsidRPr="00271E86" w:rsidRDefault="00271E86" w:rsidP="00271E86">
      <w:pPr>
        <w:widowControl/>
        <w:spacing w:after="0" w:line="240" w:lineRule="auto"/>
        <w:jc w:val="left"/>
        <w:rPr>
          <w:rFonts w:ascii="Arial" w:eastAsia="Times New Roman" w:hAnsi="Arial"/>
          <w:bCs/>
          <w:color w:val="595959"/>
          <w:sz w:val="26"/>
        </w:rPr>
      </w:pPr>
    </w:p>
    <w:p w14:paraId="6F6DC36B" w14:textId="781F89E2" w:rsidR="0088571B" w:rsidRPr="007A1307" w:rsidRDefault="007A1307" w:rsidP="00E02EE7">
      <w:pPr>
        <w:pStyle w:val="Heading3"/>
      </w:pPr>
      <w:bookmarkStart w:id="16" w:name="_Toc210217342"/>
      <w:r>
        <w:t>Maven/Eclipse Project Structure</w:t>
      </w:r>
      <w:bookmarkEnd w:id="16"/>
    </w:p>
    <w:tbl>
      <w:tblPr>
        <w:tblW w:w="9320" w:type="dxa"/>
        <w:tblInd w:w="15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CellMar>
          <w:top w:w="72" w:type="dxa"/>
          <w:left w:w="115" w:type="dxa"/>
          <w:bottom w:w="72" w:type="dxa"/>
          <w:right w:w="115" w:type="dxa"/>
        </w:tblCellMar>
        <w:tblLook w:val="01E0" w:firstRow="1" w:lastRow="1" w:firstColumn="1" w:lastColumn="1" w:noHBand="0" w:noVBand="0"/>
      </w:tblPr>
      <w:tblGrid>
        <w:gridCol w:w="2300"/>
        <w:gridCol w:w="7020"/>
      </w:tblGrid>
      <w:tr w:rsidR="007A1307" w:rsidRPr="006F0458" w14:paraId="77C06EB8" w14:textId="77777777" w:rsidTr="007A1307">
        <w:trPr>
          <w:tblHeader/>
        </w:trPr>
        <w:tc>
          <w:tcPr>
            <w:tcW w:w="2300" w:type="dxa"/>
            <w:shd w:val="clear" w:color="BFBFBF" w:fill="D9D9D9"/>
          </w:tcPr>
          <w:bookmarkEnd w:id="7"/>
          <w:bookmarkEnd w:id="8"/>
          <w:p w14:paraId="15AD8EE1" w14:textId="445C8E2D" w:rsidR="007A1307" w:rsidRPr="00D041E4" w:rsidRDefault="007A1307" w:rsidP="003F739C">
            <w:pPr>
              <w:jc w:val="center"/>
              <w:rPr>
                <w:rFonts w:ascii="Arial" w:hAnsi="Arial" w:cs="Arial"/>
                <w:b/>
                <w:szCs w:val="20"/>
              </w:rPr>
            </w:pPr>
            <w:r>
              <w:rPr>
                <w:rFonts w:ascii="Arial" w:hAnsi="Arial" w:cs="Arial"/>
                <w:b/>
                <w:szCs w:val="20"/>
              </w:rPr>
              <w:t>Structure</w:t>
            </w:r>
          </w:p>
        </w:tc>
        <w:tc>
          <w:tcPr>
            <w:tcW w:w="7020" w:type="dxa"/>
            <w:shd w:val="clear" w:color="BFBFBF" w:fill="D9D9D9"/>
          </w:tcPr>
          <w:p w14:paraId="3E4F0004" w14:textId="77777777" w:rsidR="007A1307" w:rsidRPr="00D041E4" w:rsidRDefault="007A1307" w:rsidP="003F739C">
            <w:pPr>
              <w:jc w:val="center"/>
              <w:rPr>
                <w:rFonts w:ascii="Arial" w:hAnsi="Arial" w:cs="Arial"/>
                <w:b/>
                <w:szCs w:val="20"/>
              </w:rPr>
            </w:pPr>
            <w:r>
              <w:rPr>
                <w:rFonts w:ascii="Arial" w:hAnsi="Arial" w:cs="Arial"/>
                <w:b/>
                <w:szCs w:val="20"/>
              </w:rPr>
              <w:t>Description</w:t>
            </w:r>
          </w:p>
        </w:tc>
      </w:tr>
      <w:tr w:rsidR="007A1307" w:rsidRPr="006F0458" w14:paraId="17F14885" w14:textId="77777777" w:rsidTr="003F739C">
        <w:tc>
          <w:tcPr>
            <w:tcW w:w="2300" w:type="dxa"/>
            <w:shd w:val="clear" w:color="auto" w:fill="FFFFFF"/>
          </w:tcPr>
          <w:p w14:paraId="43A8B44F" w14:textId="5A97776E" w:rsidR="007A1307" w:rsidRPr="00E81180" w:rsidRDefault="007A1307" w:rsidP="003F739C">
            <w:pPr>
              <w:jc w:val="center"/>
              <w:rPr>
                <w:rFonts w:cs="Calibri"/>
              </w:rPr>
            </w:pPr>
            <w:r>
              <w:rPr>
                <w:rFonts w:cs="Calibri"/>
              </w:rPr>
              <w:t>CQPACKAGE</w:t>
            </w:r>
          </w:p>
        </w:tc>
        <w:tc>
          <w:tcPr>
            <w:tcW w:w="7020" w:type="dxa"/>
            <w:shd w:val="clear" w:color="auto" w:fill="FFFFFF"/>
          </w:tcPr>
          <w:p w14:paraId="3A1A2459" w14:textId="186F83A8" w:rsidR="007A1307" w:rsidRPr="00E81180" w:rsidRDefault="004A4AC9" w:rsidP="003F739C">
            <w:pPr>
              <w:rPr>
                <w:rFonts w:cs="Calibri"/>
              </w:rPr>
            </w:pPr>
            <w:r>
              <w:rPr>
                <w:rFonts w:cs="Calibri"/>
              </w:rPr>
              <w:t>The CQ Package available for installation</w:t>
            </w:r>
          </w:p>
        </w:tc>
      </w:tr>
      <w:tr w:rsidR="007A1307" w:rsidRPr="006F0458" w14:paraId="4AB41C38" w14:textId="77777777" w:rsidTr="003F739C">
        <w:tc>
          <w:tcPr>
            <w:tcW w:w="2300" w:type="dxa"/>
            <w:shd w:val="clear" w:color="auto" w:fill="FFFFFF"/>
          </w:tcPr>
          <w:p w14:paraId="1E77D628" w14:textId="5B950113" w:rsidR="007A1307" w:rsidRDefault="004A4AC9" w:rsidP="003F739C">
            <w:pPr>
              <w:jc w:val="center"/>
              <w:rPr>
                <w:rFonts w:cs="Calibri"/>
              </w:rPr>
            </w:pPr>
            <w:r>
              <w:rPr>
                <w:rFonts w:cs="Calibri"/>
              </w:rPr>
              <w:t>DOCUMENTATION</w:t>
            </w:r>
          </w:p>
        </w:tc>
        <w:tc>
          <w:tcPr>
            <w:tcW w:w="7020" w:type="dxa"/>
            <w:shd w:val="clear" w:color="auto" w:fill="FFFFFF"/>
          </w:tcPr>
          <w:p w14:paraId="765F8D14" w14:textId="77ABE4A5" w:rsidR="007A1307" w:rsidRPr="00C70697" w:rsidRDefault="004A4AC9" w:rsidP="003F739C">
            <w:pPr>
              <w:rPr>
                <w:rFonts w:cs="Calibri"/>
              </w:rPr>
            </w:pPr>
            <w:r>
              <w:rPr>
                <w:rFonts w:cs="Calibri"/>
              </w:rPr>
              <w:t xml:space="preserve">Documentation </w:t>
            </w:r>
          </w:p>
        </w:tc>
      </w:tr>
      <w:tr w:rsidR="007A1307" w:rsidRPr="006F0458" w14:paraId="43E2CD6F" w14:textId="77777777" w:rsidTr="003F739C">
        <w:tc>
          <w:tcPr>
            <w:tcW w:w="2300" w:type="dxa"/>
            <w:shd w:val="clear" w:color="auto" w:fill="FFFFFF"/>
          </w:tcPr>
          <w:p w14:paraId="7AAB762B" w14:textId="6DD59441" w:rsidR="007A1307" w:rsidRPr="007D204F" w:rsidRDefault="004A4AC9" w:rsidP="003F739C">
            <w:pPr>
              <w:jc w:val="center"/>
              <w:rPr>
                <w:rFonts w:cs="Calibri"/>
              </w:rPr>
            </w:pPr>
            <w:r>
              <w:rPr>
                <w:rFonts w:cs="Calibri"/>
              </w:rPr>
              <w:t>OSGI</w:t>
            </w:r>
          </w:p>
        </w:tc>
        <w:tc>
          <w:tcPr>
            <w:tcW w:w="7020" w:type="dxa"/>
            <w:shd w:val="clear" w:color="auto" w:fill="FFFFFF"/>
          </w:tcPr>
          <w:p w14:paraId="1EE14A0E" w14:textId="4B64DE2B" w:rsidR="007A1307" w:rsidRPr="007D204F" w:rsidRDefault="004A4AC9" w:rsidP="003F739C">
            <w:pPr>
              <w:rPr>
                <w:rFonts w:cs="Calibri"/>
              </w:rPr>
            </w:pPr>
            <w:r>
              <w:rPr>
                <w:rFonts w:cs="Calibri"/>
              </w:rPr>
              <w:t>The back end services</w:t>
            </w:r>
          </w:p>
        </w:tc>
      </w:tr>
      <w:tr w:rsidR="007A1307" w:rsidRPr="006F0458" w14:paraId="317C3807" w14:textId="77777777" w:rsidTr="003F739C">
        <w:tc>
          <w:tcPr>
            <w:tcW w:w="2300" w:type="dxa"/>
            <w:shd w:val="clear" w:color="auto" w:fill="FFFFFF"/>
          </w:tcPr>
          <w:p w14:paraId="6EEFE6B3" w14:textId="248CB910" w:rsidR="007A1307" w:rsidRDefault="004A4AC9" w:rsidP="003F739C">
            <w:pPr>
              <w:jc w:val="center"/>
              <w:rPr>
                <w:rFonts w:cs="Calibri"/>
              </w:rPr>
            </w:pPr>
            <w:r>
              <w:rPr>
                <w:rFonts w:cs="Calibri"/>
              </w:rPr>
              <w:t>UI</w:t>
            </w:r>
          </w:p>
        </w:tc>
        <w:tc>
          <w:tcPr>
            <w:tcW w:w="7020" w:type="dxa"/>
            <w:shd w:val="clear" w:color="auto" w:fill="FFFFFF"/>
          </w:tcPr>
          <w:p w14:paraId="047256E5" w14:textId="45A44E83" w:rsidR="007A1307" w:rsidRPr="007D204F" w:rsidRDefault="004A4AC9" w:rsidP="003F739C">
            <w:pPr>
              <w:rPr>
                <w:rFonts w:cs="Calibri"/>
              </w:rPr>
            </w:pPr>
            <w:r>
              <w:rPr>
                <w:rFonts w:cs="Calibri"/>
              </w:rPr>
              <w:t>The code for the component and front end.</w:t>
            </w:r>
          </w:p>
        </w:tc>
      </w:tr>
    </w:tbl>
    <w:p w14:paraId="663B8D6D" w14:textId="77777777" w:rsidR="007A1307" w:rsidRDefault="007A1307" w:rsidP="007A1307"/>
    <w:p w14:paraId="091A854C" w14:textId="35F6705D" w:rsidR="004A4AC9" w:rsidRDefault="004A4AC9" w:rsidP="007A1307">
      <w:r>
        <w:t xml:space="preserve">To compile the code, a mvn clean install in the parent directory of where the code is checked out.  Then navigate to the CQPackage and run the build CQ package.  This will create a zip file read to upload into Adobe CQ 5.5. </w:t>
      </w:r>
    </w:p>
    <w:p w14:paraId="6ED0DA84" w14:textId="4F8E290E" w:rsidR="006B5577" w:rsidRPr="007A1307" w:rsidRDefault="006B5577" w:rsidP="007A1307">
      <w:pPr>
        <w:pStyle w:val="Heading3"/>
      </w:pPr>
      <w:bookmarkStart w:id="17" w:name="_Toc210217343"/>
      <w:r w:rsidRPr="007A1307">
        <w:t>Log files</w:t>
      </w:r>
      <w:bookmarkEnd w:id="17"/>
      <w:r w:rsidRPr="007A1307">
        <w:t xml:space="preserve"> </w:t>
      </w:r>
    </w:p>
    <w:p w14:paraId="28687298" w14:textId="15B67DE9" w:rsidR="006B5577" w:rsidRDefault="00C360E6" w:rsidP="006B5577">
      <w:r>
        <w:t xml:space="preserve">CQ reports its current state into its log files, and it is often the best way to debug errors in the </w:t>
      </w:r>
      <w:r>
        <w:lastRenderedPageBreak/>
        <w:t>system</w:t>
      </w:r>
      <w:r w:rsidR="006B5577">
        <w:t>:</w:t>
      </w:r>
    </w:p>
    <w:tbl>
      <w:tblPr>
        <w:tblW w:w="0" w:type="auto"/>
        <w:tblInd w:w="155" w:type="dxa"/>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top w:w="72" w:type="dxa"/>
          <w:left w:w="115" w:type="dxa"/>
          <w:bottom w:w="72" w:type="dxa"/>
          <w:right w:w="115" w:type="dxa"/>
        </w:tblCellMar>
        <w:tblLook w:val="01E0" w:firstRow="1" w:lastRow="1" w:firstColumn="1" w:lastColumn="1" w:noHBand="0" w:noVBand="0"/>
      </w:tblPr>
      <w:tblGrid>
        <w:gridCol w:w="2210"/>
        <w:gridCol w:w="2700"/>
        <w:gridCol w:w="4525"/>
      </w:tblGrid>
      <w:tr w:rsidR="00860DCD" w:rsidRPr="006F0458" w14:paraId="5C3B2F89" w14:textId="77777777" w:rsidTr="00860DCD">
        <w:trPr>
          <w:trHeight w:val="339"/>
          <w:tblHeader/>
        </w:trPr>
        <w:tc>
          <w:tcPr>
            <w:tcW w:w="2210" w:type="dxa"/>
            <w:shd w:val="clear" w:color="BFBFBF" w:fill="D9D9D9"/>
          </w:tcPr>
          <w:p w14:paraId="4C251D12" w14:textId="1AF2BF22" w:rsidR="00860DCD" w:rsidRPr="00D041E4" w:rsidRDefault="00860DCD" w:rsidP="00E957A6">
            <w:pPr>
              <w:jc w:val="center"/>
              <w:rPr>
                <w:rFonts w:ascii="Arial" w:hAnsi="Arial" w:cs="Arial"/>
                <w:b/>
                <w:szCs w:val="20"/>
              </w:rPr>
            </w:pPr>
            <w:r>
              <w:rPr>
                <w:rFonts w:ascii="Arial" w:hAnsi="Arial" w:cs="Arial"/>
                <w:b/>
                <w:szCs w:val="20"/>
              </w:rPr>
              <w:t>File Name</w:t>
            </w:r>
          </w:p>
        </w:tc>
        <w:tc>
          <w:tcPr>
            <w:tcW w:w="2700" w:type="dxa"/>
            <w:shd w:val="clear" w:color="BFBFBF" w:fill="D9D9D9"/>
          </w:tcPr>
          <w:p w14:paraId="46D917C7" w14:textId="6D9B4DFF" w:rsidR="00860DCD" w:rsidRPr="00D041E4" w:rsidRDefault="00860DCD" w:rsidP="00E957A6">
            <w:pPr>
              <w:jc w:val="center"/>
              <w:rPr>
                <w:rFonts w:ascii="Arial" w:hAnsi="Arial" w:cs="Arial"/>
                <w:b/>
                <w:szCs w:val="20"/>
              </w:rPr>
            </w:pPr>
            <w:r>
              <w:rPr>
                <w:rFonts w:ascii="Arial" w:hAnsi="Arial" w:cs="Arial"/>
                <w:b/>
                <w:szCs w:val="20"/>
              </w:rPr>
              <w:t>File Location</w:t>
            </w:r>
          </w:p>
        </w:tc>
        <w:tc>
          <w:tcPr>
            <w:tcW w:w="4525" w:type="dxa"/>
            <w:shd w:val="clear" w:color="BFBFBF" w:fill="D9D9D9"/>
          </w:tcPr>
          <w:p w14:paraId="1171F7C6" w14:textId="7A0C16E2" w:rsidR="00860DCD" w:rsidRPr="00D041E4" w:rsidRDefault="00860DCD" w:rsidP="00E957A6">
            <w:pPr>
              <w:jc w:val="center"/>
              <w:rPr>
                <w:rFonts w:ascii="Arial" w:hAnsi="Arial" w:cs="Arial"/>
                <w:b/>
                <w:szCs w:val="20"/>
              </w:rPr>
            </w:pPr>
            <w:r>
              <w:rPr>
                <w:rFonts w:ascii="Arial" w:hAnsi="Arial" w:cs="Arial"/>
                <w:b/>
                <w:szCs w:val="20"/>
              </w:rPr>
              <w:t>Description</w:t>
            </w:r>
          </w:p>
        </w:tc>
      </w:tr>
      <w:tr w:rsidR="00860DCD" w:rsidRPr="006F0458" w14:paraId="0E1C58A3" w14:textId="77777777" w:rsidTr="00860DCD">
        <w:trPr>
          <w:trHeight w:val="222"/>
        </w:trPr>
        <w:tc>
          <w:tcPr>
            <w:tcW w:w="2210" w:type="dxa"/>
            <w:shd w:val="clear" w:color="auto" w:fill="FFFFFF"/>
          </w:tcPr>
          <w:p w14:paraId="673F3785" w14:textId="777FA16C" w:rsidR="00860DCD" w:rsidRPr="00765735" w:rsidRDefault="00860DCD" w:rsidP="00E957A6">
            <w:pPr>
              <w:spacing w:after="0" w:line="240" w:lineRule="auto"/>
              <w:jc w:val="left"/>
              <w:rPr>
                <w:sz w:val="20"/>
              </w:rPr>
            </w:pPr>
            <w:r>
              <w:rPr>
                <w:rFonts w:cs="Calibri"/>
              </w:rPr>
              <w:t>access.log</w:t>
            </w:r>
          </w:p>
        </w:tc>
        <w:tc>
          <w:tcPr>
            <w:tcW w:w="2700" w:type="dxa"/>
            <w:shd w:val="clear" w:color="auto" w:fill="FFFFFF"/>
          </w:tcPr>
          <w:p w14:paraId="7F41E339" w14:textId="7660B281" w:rsidR="00860DCD" w:rsidRPr="00E81180" w:rsidRDefault="00860DCD" w:rsidP="00E957A6">
            <w:pPr>
              <w:jc w:val="left"/>
              <w:rPr>
                <w:rFonts w:cs="Calibri"/>
              </w:rPr>
            </w:pPr>
            <w:r>
              <w:rPr>
                <w:rFonts w:cs="Calibri"/>
              </w:rPr>
              <w:t>$CQ_HOME/logs</w:t>
            </w:r>
          </w:p>
        </w:tc>
        <w:tc>
          <w:tcPr>
            <w:tcW w:w="4525" w:type="dxa"/>
            <w:shd w:val="clear" w:color="auto" w:fill="FFFFFF"/>
          </w:tcPr>
          <w:p w14:paraId="1DB6EFDB" w14:textId="76ACEBE2" w:rsidR="00860DCD" w:rsidRPr="00E81180" w:rsidRDefault="00860DCD" w:rsidP="00E957A6">
            <w:pPr>
              <w:jc w:val="left"/>
              <w:rPr>
                <w:rFonts w:cs="Calibri"/>
              </w:rPr>
            </w:pPr>
            <w:r>
              <w:rPr>
                <w:rFonts w:cs="Calibri"/>
              </w:rPr>
              <w:t>Contains reports of all incoming HTTP requests</w:t>
            </w:r>
          </w:p>
        </w:tc>
      </w:tr>
      <w:tr w:rsidR="00860DCD" w:rsidRPr="006F0458" w14:paraId="1F8D67DF" w14:textId="77777777" w:rsidTr="00860DCD">
        <w:trPr>
          <w:trHeight w:val="18"/>
        </w:trPr>
        <w:tc>
          <w:tcPr>
            <w:tcW w:w="2210" w:type="dxa"/>
            <w:shd w:val="clear" w:color="auto" w:fill="FFFFFF"/>
          </w:tcPr>
          <w:p w14:paraId="708121E7" w14:textId="62E22207" w:rsidR="00860DCD" w:rsidRPr="00765735" w:rsidRDefault="00860DCD" w:rsidP="00E957A6">
            <w:pPr>
              <w:spacing w:after="0" w:line="240" w:lineRule="auto"/>
              <w:rPr>
                <w:sz w:val="20"/>
              </w:rPr>
            </w:pPr>
            <w:r>
              <w:rPr>
                <w:rFonts w:cs="Calibri"/>
              </w:rPr>
              <w:t>error.log</w:t>
            </w:r>
          </w:p>
        </w:tc>
        <w:tc>
          <w:tcPr>
            <w:tcW w:w="2700" w:type="dxa"/>
            <w:shd w:val="clear" w:color="auto" w:fill="FFFFFF"/>
          </w:tcPr>
          <w:p w14:paraId="24FEA011" w14:textId="18405A29" w:rsidR="00860DCD" w:rsidRPr="00765735" w:rsidRDefault="00860DCD" w:rsidP="00E957A6">
            <w:pPr>
              <w:jc w:val="left"/>
            </w:pPr>
            <w:r>
              <w:rPr>
                <w:rFonts w:cs="Calibri"/>
              </w:rPr>
              <w:t>$CQ_HOME/logs</w:t>
            </w:r>
          </w:p>
        </w:tc>
        <w:tc>
          <w:tcPr>
            <w:tcW w:w="4525" w:type="dxa"/>
            <w:shd w:val="clear" w:color="auto" w:fill="FFFFFF"/>
          </w:tcPr>
          <w:p w14:paraId="574F7D79" w14:textId="77CF94C8" w:rsidR="00860DCD" w:rsidRPr="00765735" w:rsidRDefault="00860DCD" w:rsidP="00E957A6">
            <w:pPr>
              <w:jc w:val="left"/>
            </w:pPr>
            <w:r>
              <w:rPr>
                <w:rFonts w:cs="Calibri"/>
              </w:rPr>
              <w:t>Contains standard log information along with any error messages that had occurred.</w:t>
            </w:r>
          </w:p>
        </w:tc>
      </w:tr>
      <w:tr w:rsidR="00860DCD" w:rsidRPr="006F0458" w14:paraId="5050CD07" w14:textId="77777777" w:rsidTr="00860DCD">
        <w:trPr>
          <w:trHeight w:val="18"/>
        </w:trPr>
        <w:tc>
          <w:tcPr>
            <w:tcW w:w="2210" w:type="dxa"/>
            <w:shd w:val="clear" w:color="auto" w:fill="FFFFFF"/>
          </w:tcPr>
          <w:p w14:paraId="58BE4290" w14:textId="718BBE34" w:rsidR="00860DCD" w:rsidRPr="00765735" w:rsidRDefault="00860DCD" w:rsidP="00E957A6">
            <w:pPr>
              <w:spacing w:after="0" w:line="240" w:lineRule="auto"/>
              <w:rPr>
                <w:sz w:val="20"/>
              </w:rPr>
            </w:pPr>
            <w:r>
              <w:rPr>
                <w:rFonts w:cs="Calibri"/>
              </w:rPr>
              <w:t>request.log</w:t>
            </w:r>
          </w:p>
        </w:tc>
        <w:tc>
          <w:tcPr>
            <w:tcW w:w="2700" w:type="dxa"/>
            <w:shd w:val="clear" w:color="auto" w:fill="FFFFFF"/>
          </w:tcPr>
          <w:p w14:paraId="160C6BE7" w14:textId="190CD358" w:rsidR="00860DCD" w:rsidRPr="00765735" w:rsidRDefault="00860DCD" w:rsidP="00E957A6">
            <w:pPr>
              <w:jc w:val="left"/>
            </w:pPr>
            <w:r>
              <w:rPr>
                <w:rFonts w:cs="Calibri"/>
              </w:rPr>
              <w:t>$CQ_HOME/logs</w:t>
            </w:r>
          </w:p>
        </w:tc>
        <w:tc>
          <w:tcPr>
            <w:tcW w:w="4525" w:type="dxa"/>
            <w:shd w:val="clear" w:color="auto" w:fill="FFFFFF"/>
          </w:tcPr>
          <w:p w14:paraId="75942B5F" w14:textId="1C149397" w:rsidR="00860DCD" w:rsidRPr="00765735" w:rsidRDefault="00860DCD" w:rsidP="00E957A6">
            <w:pPr>
              <w:jc w:val="left"/>
            </w:pPr>
            <w:r>
              <w:rPr>
                <w:rFonts w:cs="Calibri"/>
              </w:rPr>
              <w:t>Contains all incoming requests/responses.</w:t>
            </w:r>
          </w:p>
        </w:tc>
      </w:tr>
      <w:tr w:rsidR="00860DCD" w:rsidRPr="006F0458" w14:paraId="7F495F20" w14:textId="77777777" w:rsidTr="00860DCD">
        <w:trPr>
          <w:trHeight w:val="18"/>
        </w:trPr>
        <w:tc>
          <w:tcPr>
            <w:tcW w:w="2210" w:type="dxa"/>
            <w:shd w:val="clear" w:color="auto" w:fill="FFFFFF"/>
          </w:tcPr>
          <w:p w14:paraId="2A29F7DC" w14:textId="5C6EB94F" w:rsidR="00860DCD" w:rsidRPr="00765735" w:rsidRDefault="00860DCD" w:rsidP="00E957A6">
            <w:pPr>
              <w:rPr>
                <w:rFonts w:ascii="Nimbus Mono L" w:hAnsi="Nimbus Mono L"/>
              </w:rPr>
            </w:pPr>
            <w:r>
              <w:rPr>
                <w:rFonts w:cs="Calibri"/>
              </w:rPr>
              <w:t>stdout.log</w:t>
            </w:r>
          </w:p>
        </w:tc>
        <w:tc>
          <w:tcPr>
            <w:tcW w:w="2700" w:type="dxa"/>
            <w:shd w:val="clear" w:color="auto" w:fill="FFFFFF"/>
          </w:tcPr>
          <w:p w14:paraId="27168053" w14:textId="1EC7E10B" w:rsidR="00860DCD" w:rsidRPr="00765735" w:rsidRDefault="00860DCD" w:rsidP="00E957A6">
            <w:pPr>
              <w:jc w:val="left"/>
            </w:pPr>
            <w:r>
              <w:rPr>
                <w:rFonts w:cs="Calibri"/>
              </w:rPr>
              <w:t>$CQ_HOME/logs</w:t>
            </w:r>
          </w:p>
        </w:tc>
        <w:tc>
          <w:tcPr>
            <w:tcW w:w="4525" w:type="dxa"/>
            <w:shd w:val="clear" w:color="auto" w:fill="FFFFFF"/>
          </w:tcPr>
          <w:p w14:paraId="2545BBFB" w14:textId="75113890" w:rsidR="00860DCD" w:rsidRPr="00765735" w:rsidRDefault="00860DCD" w:rsidP="00E957A6">
            <w:pPr>
              <w:jc w:val="left"/>
            </w:pPr>
            <w:r>
              <w:rPr>
                <w:rFonts w:cs="Calibri"/>
              </w:rPr>
              <w:t>Contains messages created with System.out.println(…).</w:t>
            </w:r>
          </w:p>
        </w:tc>
      </w:tr>
      <w:tr w:rsidR="00860DCD" w:rsidRPr="006F0458" w14:paraId="7B286592" w14:textId="77777777" w:rsidTr="00860DCD">
        <w:trPr>
          <w:trHeight w:val="18"/>
        </w:trPr>
        <w:tc>
          <w:tcPr>
            <w:tcW w:w="2210" w:type="dxa"/>
            <w:shd w:val="clear" w:color="auto" w:fill="FFFFFF"/>
          </w:tcPr>
          <w:p w14:paraId="11F407CC" w14:textId="30B3D6C9" w:rsidR="00860DCD" w:rsidRDefault="00860DCD" w:rsidP="00E957A6">
            <w:r>
              <w:rPr>
                <w:rFonts w:cs="Calibri"/>
              </w:rPr>
              <w:t>stderr.log</w:t>
            </w:r>
          </w:p>
        </w:tc>
        <w:tc>
          <w:tcPr>
            <w:tcW w:w="2700" w:type="dxa"/>
            <w:shd w:val="clear" w:color="auto" w:fill="FFFFFF"/>
          </w:tcPr>
          <w:p w14:paraId="59DBD6CE" w14:textId="7E43BB33" w:rsidR="00860DCD" w:rsidRPr="00765735" w:rsidRDefault="00860DCD" w:rsidP="00E957A6">
            <w:pPr>
              <w:jc w:val="left"/>
            </w:pPr>
            <w:r>
              <w:rPr>
                <w:rFonts w:cs="Calibri"/>
              </w:rPr>
              <w:t>$CQ_HOME/logs</w:t>
            </w:r>
          </w:p>
        </w:tc>
        <w:tc>
          <w:tcPr>
            <w:tcW w:w="4525" w:type="dxa"/>
            <w:shd w:val="clear" w:color="auto" w:fill="FFFFFF"/>
          </w:tcPr>
          <w:p w14:paraId="61CC716E" w14:textId="0771A019" w:rsidR="00860DCD" w:rsidRPr="00765735" w:rsidRDefault="00860DCD" w:rsidP="00E957A6">
            <w:pPr>
              <w:jc w:val="left"/>
            </w:pPr>
            <w:r>
              <w:rPr>
                <w:rFonts w:cs="Calibri"/>
              </w:rPr>
              <w:t>Contains messages created with System.err.println(…).</w:t>
            </w:r>
          </w:p>
        </w:tc>
      </w:tr>
      <w:tr w:rsidR="00860DCD" w:rsidRPr="006F0458" w14:paraId="155F46DE" w14:textId="77777777" w:rsidTr="00860DCD">
        <w:trPr>
          <w:trHeight w:val="18"/>
        </w:trPr>
        <w:tc>
          <w:tcPr>
            <w:tcW w:w="2210" w:type="dxa"/>
            <w:shd w:val="clear" w:color="auto" w:fill="FFFFFF"/>
          </w:tcPr>
          <w:p w14:paraId="0F8DC2A6" w14:textId="2D178945" w:rsidR="00860DCD" w:rsidRDefault="00860DCD" w:rsidP="00E957A6">
            <w:r>
              <w:rPr>
                <w:rFonts w:cs="Calibri"/>
              </w:rPr>
              <w:t>server.log</w:t>
            </w:r>
          </w:p>
        </w:tc>
        <w:tc>
          <w:tcPr>
            <w:tcW w:w="2700" w:type="dxa"/>
            <w:shd w:val="clear" w:color="auto" w:fill="FFFFFF"/>
          </w:tcPr>
          <w:p w14:paraId="4C711A25" w14:textId="7AF9D9A7" w:rsidR="00860DCD" w:rsidRPr="00765735" w:rsidRDefault="00860DCD" w:rsidP="00E957A6">
            <w:pPr>
              <w:jc w:val="left"/>
            </w:pPr>
            <w:r>
              <w:rPr>
                <w:rFonts w:cs="Calibri"/>
              </w:rPr>
              <w:t>$CQ_HOME/logs</w:t>
            </w:r>
          </w:p>
        </w:tc>
        <w:tc>
          <w:tcPr>
            <w:tcW w:w="4525" w:type="dxa"/>
            <w:shd w:val="clear" w:color="auto" w:fill="FFFFFF"/>
          </w:tcPr>
          <w:p w14:paraId="2A04CDFE" w14:textId="5E1FE7B5" w:rsidR="00860DCD" w:rsidRPr="00765735" w:rsidRDefault="00860DCD" w:rsidP="00E957A6">
            <w:pPr>
              <w:jc w:val="left"/>
            </w:pPr>
            <w:r>
              <w:rPr>
                <w:rFonts w:cs="Calibri"/>
              </w:rPr>
              <w:t>Contains messages from other parts of CQ, like the OSGi bundles and starting up the instance.</w:t>
            </w:r>
          </w:p>
        </w:tc>
      </w:tr>
      <w:tr w:rsidR="00860DCD" w:rsidRPr="006F0458" w14:paraId="168E31EB" w14:textId="77777777" w:rsidTr="00860DCD">
        <w:trPr>
          <w:trHeight w:val="18"/>
        </w:trPr>
        <w:tc>
          <w:tcPr>
            <w:tcW w:w="2210" w:type="dxa"/>
            <w:shd w:val="clear" w:color="auto" w:fill="FFFFFF"/>
          </w:tcPr>
          <w:p w14:paraId="5B57D144" w14:textId="0908F754" w:rsidR="00860DCD" w:rsidRDefault="00860DCD" w:rsidP="00E957A6">
            <w:r>
              <w:rPr>
                <w:rFonts w:cs="Calibri"/>
              </w:rPr>
              <w:t>error.log</w:t>
            </w:r>
          </w:p>
        </w:tc>
        <w:tc>
          <w:tcPr>
            <w:tcW w:w="2700" w:type="dxa"/>
            <w:shd w:val="clear" w:color="auto" w:fill="FFFFFF"/>
          </w:tcPr>
          <w:p w14:paraId="5303F37F" w14:textId="38050C8F" w:rsidR="00860DCD" w:rsidRPr="00765735" w:rsidRDefault="00860DCD" w:rsidP="00E957A6">
            <w:pPr>
              <w:jc w:val="left"/>
            </w:pPr>
            <w:r>
              <w:rPr>
                <w:rFonts w:cs="Calibri"/>
              </w:rPr>
              <w:t>$CQ_HOME/logs/crx</w:t>
            </w:r>
          </w:p>
        </w:tc>
        <w:tc>
          <w:tcPr>
            <w:tcW w:w="4525" w:type="dxa"/>
            <w:shd w:val="clear" w:color="auto" w:fill="FFFFFF"/>
          </w:tcPr>
          <w:p w14:paraId="59A12826" w14:textId="34BFA8E2" w:rsidR="00860DCD" w:rsidRPr="00765735" w:rsidRDefault="00860DCD" w:rsidP="00E957A6">
            <w:pPr>
              <w:jc w:val="left"/>
            </w:pPr>
            <w:r>
              <w:rPr>
                <w:rFonts w:cs="Calibri"/>
              </w:rPr>
              <w:t>Contains errors in $CQ_HOME/logs/crx/error.log</w:t>
            </w:r>
          </w:p>
        </w:tc>
      </w:tr>
      <w:tr w:rsidR="00860DCD" w:rsidRPr="006F0458" w14:paraId="3FE499E0" w14:textId="77777777" w:rsidTr="00860DCD">
        <w:trPr>
          <w:trHeight w:val="18"/>
        </w:trPr>
        <w:tc>
          <w:tcPr>
            <w:tcW w:w="2210" w:type="dxa"/>
            <w:shd w:val="clear" w:color="auto" w:fill="FFFFFF"/>
          </w:tcPr>
          <w:p w14:paraId="692D9C7A" w14:textId="37BEC543" w:rsidR="00860DCD" w:rsidRDefault="00860DCD" w:rsidP="00E957A6">
            <w:r>
              <w:rPr>
                <w:rFonts w:cs="Calibri"/>
              </w:rPr>
              <w:t>access.log</w:t>
            </w:r>
          </w:p>
        </w:tc>
        <w:tc>
          <w:tcPr>
            <w:tcW w:w="2700" w:type="dxa"/>
            <w:shd w:val="clear" w:color="auto" w:fill="FFFFFF"/>
          </w:tcPr>
          <w:p w14:paraId="15D8E6F7" w14:textId="2CA2690B" w:rsidR="00860DCD" w:rsidRPr="00765735" w:rsidRDefault="00860DCD" w:rsidP="00E957A6">
            <w:pPr>
              <w:jc w:val="left"/>
            </w:pPr>
            <w:r>
              <w:rPr>
                <w:rFonts w:cs="Calibri"/>
              </w:rPr>
              <w:t>$CQ_HOME/server/logs</w:t>
            </w:r>
          </w:p>
        </w:tc>
        <w:tc>
          <w:tcPr>
            <w:tcW w:w="4525" w:type="dxa"/>
            <w:shd w:val="clear" w:color="auto" w:fill="FFFFFF"/>
          </w:tcPr>
          <w:p w14:paraId="3D2141C3" w14:textId="6DA48C55" w:rsidR="00860DCD" w:rsidRPr="00765735" w:rsidRDefault="00860DCD" w:rsidP="00E957A6">
            <w:pPr>
              <w:jc w:val="left"/>
            </w:pPr>
            <w:r>
              <w:rPr>
                <w:rFonts w:cs="Calibri"/>
              </w:rPr>
              <w:t>Similar to access.log in $CQ_HOME/logs</w:t>
            </w:r>
          </w:p>
        </w:tc>
      </w:tr>
      <w:tr w:rsidR="00860DCD" w:rsidRPr="006F0458" w14:paraId="7DAA7225" w14:textId="77777777" w:rsidTr="00860DCD">
        <w:trPr>
          <w:trHeight w:val="18"/>
        </w:trPr>
        <w:tc>
          <w:tcPr>
            <w:tcW w:w="2210" w:type="dxa"/>
            <w:shd w:val="clear" w:color="auto" w:fill="FFFFFF"/>
          </w:tcPr>
          <w:p w14:paraId="60A1ED73" w14:textId="5CA881B4" w:rsidR="00860DCD" w:rsidRDefault="00860DCD" w:rsidP="00E957A6">
            <w:r>
              <w:rPr>
                <w:rFonts w:cs="Calibri"/>
              </w:rPr>
              <w:t>cq.pid</w:t>
            </w:r>
          </w:p>
        </w:tc>
        <w:tc>
          <w:tcPr>
            <w:tcW w:w="2700" w:type="dxa"/>
            <w:shd w:val="clear" w:color="auto" w:fill="FFFFFF"/>
          </w:tcPr>
          <w:p w14:paraId="3F1F3343" w14:textId="4784B4BA" w:rsidR="00860DCD" w:rsidRPr="00765735" w:rsidRDefault="00860DCD" w:rsidP="00E957A6">
            <w:pPr>
              <w:jc w:val="left"/>
            </w:pPr>
            <w:r>
              <w:rPr>
                <w:rFonts w:cs="Calibri"/>
              </w:rPr>
              <w:t>$CQ_HOME/server/logs</w:t>
            </w:r>
          </w:p>
        </w:tc>
        <w:tc>
          <w:tcPr>
            <w:tcW w:w="4525" w:type="dxa"/>
            <w:shd w:val="clear" w:color="auto" w:fill="FFFFFF"/>
          </w:tcPr>
          <w:p w14:paraId="2AFE6D0E" w14:textId="49161158" w:rsidR="00860DCD" w:rsidRPr="00765735" w:rsidRDefault="00860DCD" w:rsidP="00E957A6">
            <w:pPr>
              <w:jc w:val="left"/>
            </w:pPr>
            <w:r>
              <w:rPr>
                <w:rFonts w:cs="Calibri"/>
              </w:rPr>
              <w:t>Contains the PID of the running CQ instance.</w:t>
            </w:r>
          </w:p>
        </w:tc>
      </w:tr>
      <w:tr w:rsidR="00860DCD" w:rsidRPr="006F0458" w14:paraId="6957F32F" w14:textId="77777777" w:rsidTr="00860DCD">
        <w:trPr>
          <w:trHeight w:val="18"/>
        </w:trPr>
        <w:tc>
          <w:tcPr>
            <w:tcW w:w="2210" w:type="dxa"/>
            <w:shd w:val="clear" w:color="auto" w:fill="FFFFFF"/>
          </w:tcPr>
          <w:p w14:paraId="77685308" w14:textId="6EA44BA3" w:rsidR="00860DCD" w:rsidRDefault="00860DCD" w:rsidP="00E957A6">
            <w:r>
              <w:rPr>
                <w:rFonts w:cs="Calibri"/>
              </w:rPr>
              <w:t>startup.log</w:t>
            </w:r>
          </w:p>
        </w:tc>
        <w:tc>
          <w:tcPr>
            <w:tcW w:w="2700" w:type="dxa"/>
            <w:shd w:val="clear" w:color="auto" w:fill="FFFFFF"/>
          </w:tcPr>
          <w:p w14:paraId="78464400" w14:textId="2FF690EB" w:rsidR="00860DCD" w:rsidRPr="00765735" w:rsidRDefault="00860DCD" w:rsidP="00E957A6">
            <w:pPr>
              <w:jc w:val="left"/>
            </w:pPr>
            <w:r>
              <w:rPr>
                <w:rFonts w:cs="Calibri"/>
              </w:rPr>
              <w:t>$CQ_HOME/server/logs</w:t>
            </w:r>
          </w:p>
        </w:tc>
        <w:tc>
          <w:tcPr>
            <w:tcW w:w="4525" w:type="dxa"/>
            <w:shd w:val="clear" w:color="auto" w:fill="FFFFFF"/>
          </w:tcPr>
          <w:p w14:paraId="3AABBBFF" w14:textId="21226602" w:rsidR="00860DCD" w:rsidRPr="00765735" w:rsidRDefault="00860DCD" w:rsidP="00E957A6">
            <w:pPr>
              <w:jc w:val="left"/>
            </w:pPr>
            <w:r>
              <w:rPr>
                <w:rFonts w:cs="Calibri"/>
              </w:rPr>
              <w:t>Contains messages that CQ logged during startup.</w:t>
            </w:r>
          </w:p>
        </w:tc>
      </w:tr>
    </w:tbl>
    <w:p w14:paraId="0AFD1A04" w14:textId="12CA01AB" w:rsidR="00595E7E" w:rsidRPr="007A1307" w:rsidRDefault="00595E7E">
      <w:pPr>
        <w:widowControl/>
        <w:spacing w:after="0" w:line="240" w:lineRule="auto"/>
        <w:jc w:val="left"/>
      </w:pPr>
    </w:p>
    <w:sectPr w:rsidR="00595E7E" w:rsidRPr="007A1307" w:rsidSect="00B52B21">
      <w:footerReference w:type="first" r:id="rId36"/>
      <w:pgSz w:w="12240" w:h="15840"/>
      <w:pgMar w:top="1440" w:right="1440" w:bottom="1440" w:left="1440" w:header="720" w:footer="165"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64D9D" w14:textId="77777777" w:rsidR="00C21176" w:rsidRDefault="00C21176">
      <w:pPr>
        <w:spacing w:line="240" w:lineRule="auto"/>
      </w:pPr>
      <w:r>
        <w:separator/>
      </w:r>
    </w:p>
    <w:p w14:paraId="3FEC565A" w14:textId="77777777" w:rsidR="00C21176" w:rsidRDefault="00C21176"/>
    <w:p w14:paraId="68B99E1F" w14:textId="77777777" w:rsidR="00C21176" w:rsidRDefault="00C21176" w:rsidP="009D1E76"/>
    <w:p w14:paraId="33F40CE4" w14:textId="77777777" w:rsidR="00C21176" w:rsidRDefault="00C21176"/>
  </w:endnote>
  <w:endnote w:type="continuationSeparator" w:id="0">
    <w:p w14:paraId="5CEB443B" w14:textId="77777777" w:rsidR="00C21176" w:rsidRDefault="00C21176">
      <w:pPr>
        <w:spacing w:line="240" w:lineRule="auto"/>
      </w:pPr>
      <w:r>
        <w:continuationSeparator/>
      </w:r>
    </w:p>
    <w:p w14:paraId="48A560C7" w14:textId="77777777" w:rsidR="00C21176" w:rsidRDefault="00C21176"/>
    <w:p w14:paraId="0B7E87DD" w14:textId="77777777" w:rsidR="00C21176" w:rsidRDefault="00C21176" w:rsidP="009D1E76"/>
    <w:p w14:paraId="102EED66" w14:textId="77777777" w:rsidR="00C21176" w:rsidRDefault="00C211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Nimbus Mono L">
    <w:altName w:val="Courier New"/>
    <w:charset w:val="80"/>
    <w:family w:val="modern"/>
    <w:pitch w:val="fixed"/>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45188" w14:textId="77777777" w:rsidR="00C21176" w:rsidRDefault="00C21176" w:rsidP="009D1E76">
    <w:pPr>
      <w:ind w:right="-2520"/>
      <w:jc w:val="right"/>
      <w:rPr>
        <w:rFonts w:ascii="Arial" w:hAnsi="Arial"/>
        <w:color w:val="7F7F7F"/>
        <w:sz w:val="16"/>
      </w:rPr>
    </w:pPr>
    <w:r>
      <w:rPr>
        <w:rFonts w:ascii="Arial" w:hAnsi="Arial"/>
        <w:color w:val="7F7F7F"/>
        <w:sz w:val="16"/>
      </w:rPr>
      <w:t xml:space="preserve"> </w:t>
    </w:r>
  </w:p>
  <w:p w14:paraId="56E888DA" w14:textId="7EA9AE1C" w:rsidR="00C21176" w:rsidRPr="00206BAD" w:rsidRDefault="00C21176" w:rsidP="009D1E76">
    <w:pPr>
      <w:tabs>
        <w:tab w:val="left" w:pos="5040"/>
        <w:tab w:val="right" w:pos="9360"/>
      </w:tabs>
      <w:rPr>
        <w:rFonts w:cs="Calibri"/>
        <w:color w:val="7F7F7F"/>
      </w:rPr>
    </w:pPr>
    <w:r w:rsidRPr="00206BAD">
      <w:rPr>
        <w:rFonts w:cs="Calibri"/>
        <w:color w:val="7F7F7F"/>
      </w:rPr>
      <w:t>© 201</w:t>
    </w:r>
    <w:r>
      <w:rPr>
        <w:rFonts w:cs="Calibri"/>
        <w:color w:val="7F7F7F"/>
      </w:rPr>
      <w:t>2</w:t>
    </w:r>
    <w:r w:rsidRPr="00206BAD">
      <w:rPr>
        <w:rFonts w:cs="Calibri"/>
        <w:color w:val="7F7F7F"/>
      </w:rPr>
      <w:t xml:space="preserve"> Siteworx, Inc. </w:t>
    </w:r>
    <w:r>
      <w:rPr>
        <w:rFonts w:cs="Calibri"/>
        <w:color w:val="7F7F7F"/>
      </w:rPr>
      <w:t xml:space="preserve">    </w:t>
    </w:r>
    <w:r w:rsidRPr="00206BAD">
      <w:rPr>
        <w:rFonts w:cs="Calibri"/>
        <w:color w:val="7F7F7F"/>
      </w:rPr>
      <w:t>Confidential and Proprietary</w:t>
    </w:r>
    <w:r w:rsidRPr="00206BAD">
      <w:rPr>
        <w:rFonts w:cs="Calibri"/>
        <w:color w:val="7F7F7F"/>
      </w:rPr>
      <w:tab/>
    </w:r>
    <w:r>
      <w:rPr>
        <w:rFonts w:cs="Calibri"/>
        <w:color w:val="7F7F7F"/>
      </w:rPr>
      <w:t xml:space="preserve">                                                                            </w:t>
    </w:r>
    <w:r w:rsidRPr="00206BAD">
      <w:rPr>
        <w:rFonts w:cs="Calibri"/>
        <w:color w:val="7F7F7F"/>
      </w:rPr>
      <w:t xml:space="preserve">  </w:t>
    </w:r>
    <w:r w:rsidRPr="00206BAD">
      <w:rPr>
        <w:rFonts w:cs="Calibri"/>
        <w:color w:val="7F7F7F"/>
        <w:szCs w:val="21"/>
      </w:rPr>
      <w:fldChar w:fldCharType="begin"/>
    </w:r>
    <w:r w:rsidRPr="00206BAD">
      <w:rPr>
        <w:rFonts w:cs="Calibri"/>
        <w:color w:val="7F7F7F"/>
        <w:szCs w:val="21"/>
      </w:rPr>
      <w:instrText xml:space="preserve"> PAGE </w:instrText>
    </w:r>
    <w:r w:rsidRPr="00206BAD">
      <w:rPr>
        <w:rFonts w:cs="Calibri"/>
        <w:color w:val="7F7F7F"/>
        <w:szCs w:val="21"/>
      </w:rPr>
      <w:fldChar w:fldCharType="separate"/>
    </w:r>
    <w:r w:rsidR="00E1008C">
      <w:rPr>
        <w:rFonts w:cs="Calibri"/>
        <w:noProof/>
        <w:color w:val="7F7F7F"/>
        <w:szCs w:val="21"/>
      </w:rPr>
      <w:t>16</w:t>
    </w:r>
    <w:r w:rsidRPr="00206BAD">
      <w:rPr>
        <w:rFonts w:cs="Calibri"/>
        <w:color w:val="7F7F7F"/>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7C4C6" w14:textId="5EF3649E" w:rsidR="00C21176" w:rsidRPr="00206BAD" w:rsidRDefault="00C21176" w:rsidP="009D1E76">
    <w:pPr>
      <w:tabs>
        <w:tab w:val="left" w:pos="5040"/>
        <w:tab w:val="right" w:pos="9360"/>
      </w:tabs>
      <w:rPr>
        <w:rFonts w:cs="Calibri"/>
        <w:color w:val="7F7F7F"/>
      </w:rPr>
    </w:pPr>
    <w:r w:rsidRPr="00206BAD">
      <w:rPr>
        <w:rFonts w:cs="Calibri"/>
        <w:color w:val="7F7F7F"/>
      </w:rPr>
      <w:t>© 201</w:t>
    </w:r>
    <w:r>
      <w:rPr>
        <w:rFonts w:cs="Calibri"/>
        <w:color w:val="7F7F7F"/>
      </w:rPr>
      <w:t>2</w:t>
    </w:r>
    <w:r w:rsidRPr="00206BAD">
      <w:rPr>
        <w:rFonts w:cs="Calibri"/>
        <w:color w:val="7F7F7F"/>
      </w:rPr>
      <w:t xml:space="preserve"> Siteworx, Inc. </w:t>
    </w:r>
    <w:r>
      <w:rPr>
        <w:rFonts w:cs="Calibri"/>
        <w:color w:val="7F7F7F"/>
      </w:rPr>
      <w:t xml:space="preserve">    </w:t>
    </w:r>
    <w:r w:rsidRPr="00206BAD">
      <w:rPr>
        <w:rFonts w:cs="Calibri"/>
        <w:color w:val="7F7F7F"/>
      </w:rPr>
      <w:t>Confidential and Proprietary</w:t>
    </w:r>
    <w:r w:rsidRPr="00206BAD">
      <w:rPr>
        <w:rFonts w:cs="Calibri"/>
        <w:color w:val="7F7F7F"/>
      </w:rPr>
      <w:tab/>
    </w:r>
    <w:r>
      <w:rPr>
        <w:rFonts w:cs="Calibri"/>
        <w:color w:val="7F7F7F"/>
      </w:rPr>
      <w:t xml:space="preserve">                                                                            </w:t>
    </w:r>
    <w:r w:rsidRPr="00206BAD">
      <w:rPr>
        <w:rFonts w:cs="Calibri"/>
        <w:color w:val="7F7F7F"/>
      </w:rPr>
      <w:t xml:space="preserve"> </w:t>
    </w:r>
    <w:r w:rsidRPr="00206BAD">
      <w:rPr>
        <w:rFonts w:cs="Calibri"/>
        <w:color w:val="7F7F7F"/>
        <w:szCs w:val="21"/>
      </w:rPr>
      <w:fldChar w:fldCharType="begin"/>
    </w:r>
    <w:r w:rsidRPr="00206BAD">
      <w:rPr>
        <w:rFonts w:cs="Calibri"/>
        <w:color w:val="7F7F7F"/>
        <w:szCs w:val="21"/>
      </w:rPr>
      <w:instrText xml:space="preserve"> PAGE </w:instrText>
    </w:r>
    <w:r w:rsidRPr="00206BAD">
      <w:rPr>
        <w:rFonts w:cs="Calibri"/>
        <w:color w:val="7F7F7F"/>
        <w:szCs w:val="21"/>
      </w:rPr>
      <w:fldChar w:fldCharType="separate"/>
    </w:r>
    <w:r w:rsidR="00E1008C">
      <w:rPr>
        <w:rFonts w:cs="Calibri"/>
        <w:noProof/>
        <w:color w:val="7F7F7F"/>
        <w:szCs w:val="21"/>
      </w:rPr>
      <w:t>2</w:t>
    </w:r>
    <w:r w:rsidRPr="00206BAD">
      <w:rPr>
        <w:rFonts w:cs="Calibri"/>
        <w:color w:val="7F7F7F"/>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D5A30D" w14:textId="77777777" w:rsidR="00C21176" w:rsidRDefault="00C21176">
      <w:pPr>
        <w:spacing w:line="240" w:lineRule="auto"/>
      </w:pPr>
      <w:r>
        <w:separator/>
      </w:r>
    </w:p>
    <w:p w14:paraId="57DCD9D4" w14:textId="77777777" w:rsidR="00C21176" w:rsidRDefault="00C21176"/>
    <w:p w14:paraId="4E9D7085" w14:textId="77777777" w:rsidR="00C21176" w:rsidRDefault="00C21176" w:rsidP="009D1E76"/>
    <w:p w14:paraId="08F28007" w14:textId="77777777" w:rsidR="00C21176" w:rsidRDefault="00C21176"/>
  </w:footnote>
  <w:footnote w:type="continuationSeparator" w:id="0">
    <w:p w14:paraId="07A3DACE" w14:textId="77777777" w:rsidR="00C21176" w:rsidRDefault="00C21176">
      <w:pPr>
        <w:spacing w:line="240" w:lineRule="auto"/>
      </w:pPr>
      <w:r>
        <w:continuationSeparator/>
      </w:r>
    </w:p>
    <w:p w14:paraId="340DB9AC" w14:textId="77777777" w:rsidR="00C21176" w:rsidRDefault="00C21176"/>
    <w:p w14:paraId="0D98D51A" w14:textId="77777777" w:rsidR="00C21176" w:rsidRDefault="00C21176" w:rsidP="009D1E76"/>
    <w:p w14:paraId="3B340336" w14:textId="77777777" w:rsidR="00C21176" w:rsidRDefault="00C2117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0C06A" w14:textId="77777777" w:rsidR="00C21176" w:rsidRDefault="00C21176"/>
  <w:p w14:paraId="34E26293" w14:textId="77777777" w:rsidR="00C21176" w:rsidRDefault="00C21176"/>
  <w:p w14:paraId="6BEC607D" w14:textId="77777777" w:rsidR="00C21176" w:rsidRDefault="00C21176"/>
  <w:p w14:paraId="663E995D" w14:textId="77777777" w:rsidR="00C21176" w:rsidRDefault="00C21176"/>
  <w:p w14:paraId="0A8E6BAA" w14:textId="77777777" w:rsidR="00C21176" w:rsidRDefault="00C21176" w:rsidP="009D1E7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4F179" w14:textId="1006533A" w:rsidR="00C21176" w:rsidRDefault="00C21176">
    <w:r>
      <w:rPr>
        <w:noProof/>
      </w:rPr>
      <mc:AlternateContent>
        <mc:Choice Requires="wps">
          <w:drawing>
            <wp:anchor distT="0" distB="0" distL="114300" distR="114300" simplePos="0" relativeHeight="251661312" behindDoc="0" locked="0" layoutInCell="1" allowOverlap="1" wp14:anchorId="2B999FA0" wp14:editId="29217415">
              <wp:simplePos x="0" y="0"/>
              <wp:positionH relativeFrom="column">
                <wp:posOffset>5486400</wp:posOffset>
              </wp:positionH>
              <wp:positionV relativeFrom="paragraph">
                <wp:posOffset>228600</wp:posOffset>
              </wp:positionV>
              <wp:extent cx="1828800" cy="685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C4562" w14:textId="77777777" w:rsidR="00C21176" w:rsidRPr="00C92334" w:rsidRDefault="00C21176" w:rsidP="00C92334">
                          <w:pPr>
                            <w:rPr>
                              <w:color w:val="C0504D" w:themeColor="accent2"/>
                              <w:sz w:val="36"/>
                              <w:szCs w:val="36"/>
                            </w:rPr>
                          </w:pPr>
                          <w:r w:rsidRPr="00C92334">
                            <w:rPr>
                              <w:color w:val="C0504D" w:themeColor="accent2"/>
                              <w:sz w:val="36"/>
                              <w:szCs w:val="36"/>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6in;margin-top:18pt;width:2in;height:5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fCeMwCAAAQ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" filled="f" stroked="f">
              <v:textbox>
                <w:txbxContent>
                  <w:p w14:paraId="162C4562" w14:textId="77777777" w:rsidR="00C21176" w:rsidRPr="00C92334" w:rsidRDefault="00C21176" w:rsidP="00C92334">
                    <w:pPr>
                      <w:rPr>
                        <w:color w:val="C0504D" w:themeColor="accent2"/>
                        <w:sz w:val="36"/>
                        <w:szCs w:val="36"/>
                      </w:rPr>
                    </w:pPr>
                    <w:r w:rsidRPr="00C92334">
                      <w:rPr>
                        <w:color w:val="C0504D" w:themeColor="accent2"/>
                        <w:sz w:val="36"/>
                        <w:szCs w:val="36"/>
                      </w:rPr>
                      <w:t>DRAFT</w:t>
                    </w:r>
                  </w:p>
                </w:txbxContent>
              </v:textbox>
            </v:shape>
          </w:pict>
        </mc:Fallback>
      </mc:AlternateContent>
    </w:r>
    <w:r>
      <w:rPr>
        <w:noProof/>
      </w:rPr>
      <mc:AlternateContent>
        <mc:Choice Requires="wpg">
          <w:drawing>
            <wp:anchor distT="0" distB="0" distL="114300" distR="114300" simplePos="0" relativeHeight="251657216" behindDoc="0" locked="0" layoutInCell="1" allowOverlap="1" wp14:anchorId="229D2E88" wp14:editId="030ED8AC">
              <wp:simplePos x="0" y="0"/>
              <wp:positionH relativeFrom="column">
                <wp:posOffset>-399415</wp:posOffset>
              </wp:positionH>
              <wp:positionV relativeFrom="paragraph">
                <wp:posOffset>-109855</wp:posOffset>
              </wp:positionV>
              <wp:extent cx="6858000" cy="338455"/>
              <wp:effectExtent l="0" t="0" r="0" b="4445"/>
              <wp:wrapTight wrapText="bothSides">
                <wp:wrapPolygon edited="0">
                  <wp:start x="0" y="0"/>
                  <wp:lineTo x="0" y="20668"/>
                  <wp:lineTo x="21540" y="20668"/>
                  <wp:lineTo x="21540" y="0"/>
                  <wp:lineTo x="0" y="0"/>
                </wp:wrapPolygon>
              </wp:wrapTight>
              <wp:docPr id="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38455"/>
                        <a:chOff x="1080" y="1080"/>
                        <a:chExt cx="10800" cy="533"/>
                      </a:xfrm>
                    </wpg:grpSpPr>
                    <wps:wsp>
                      <wps:cNvPr id="5" name="Rectangle 19"/>
                      <wps:cNvSpPr>
                        <a:spLocks noChangeArrowheads="1"/>
                      </wps:cNvSpPr>
                      <wps:spPr bwMode="auto">
                        <a:xfrm>
                          <a:off x="1080" y="1080"/>
                          <a:ext cx="10800" cy="533"/>
                        </a:xfrm>
                        <a:prstGeom prst="rect">
                          <a:avLst/>
                        </a:prstGeom>
                        <a:solidFill>
                          <a:srgbClr val="0000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6"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589" y="1267"/>
                          <a:ext cx="1440" cy="1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31.45pt;margin-top:-8.65pt;width:540pt;height:26.65pt;z-index:251657216" coordorigin="1080,1080" coordsize="10800,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">
              <v:rect id="Rectangle 19" o:spid="_x0000_s1027" style="position:absolute;left:1080;top:1080;width:108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bX8UA&#10;AADaAAAADwAAAGRycy9kb3ducmV2LnhtbESPQWsCMRSE74L/ITzBm2YtWGRrlKrUVuihag96e2xe&#10;d5fdvIQk1dVf3xQKPQ4z8w0zX3amFRfyobasYDLOQBAXVtdcKvg8voxmIEJE1thaJgU3CrBc9Htz&#10;zLW98p4uh1iKBOGQo4IqRpdLGYqKDIaxdcTJ+7LeYEzSl1J7vCa4aeVDlj1KgzWnhQodrSsqmsO3&#10;UeBvH+ftZqXdrFm/tpPpu2tO951Sw0H3/AQiUhf/w3/tN61gCr9X0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dxtfxQAAANoAAAAPAAAAAAAAAAAAAAAAAJgCAABkcnMv&#10;ZG93bnJldi54bWxQSwUGAAAAAAQABAD1AAAAigMAAAAA&#10;" fillcolor="black" stroked="f" strokecolor="#4a7ebb" strokeweight="1.5p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9589;top:1267;width:1440;height: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55+/EAAAA2gAAAA8AAABkcnMvZG93bnJldi54bWxEj0FrwkAUhO+F/oflFbwU3dSKtdFVqlKx&#10;x5ocPD6yr0k0+zZk1yT+e1cQehxm5htmsepNJVpqXGlZwdsoAkGcWV1yriBNvoczEM4ja6wsk4Ir&#10;OVgtn58WGGvb8S+1B5+LAGEXo4LC+zqW0mUFGXQjWxMH7882Bn2QTS51g12Am0qOo2gqDZYcFgqs&#10;aVNQdj5cjIKP8zH53P7I9e71mubvm93ktOajUoOX/msOwlPv/8OP9l4rmML9SrgBc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n55+/EAAAA2gAAAA8AAAAAAAAAAAAAAAAA&#10;nwIAAGRycy9kb3ducmV2LnhtbFBLBQYAAAAABAAEAPcAAACQAwAAAAA=&#10;">
                <v:imagedata r:id="rId2" o:title=""/>
                <o:lock v:ext="edit" aspectratio="f"/>
              </v:shape>
              <w10:wrap type="tight"/>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1557" w14:textId="77777777" w:rsidR="00C21176" w:rsidRDefault="00C21176" w:rsidP="009D1E76">
    <w:r>
      <w:rPr>
        <w:noProof/>
      </w:rPr>
      <mc:AlternateContent>
        <mc:Choice Requires="wpg">
          <w:drawing>
            <wp:anchor distT="0" distB="0" distL="114300" distR="114300" simplePos="0" relativeHeight="251658240" behindDoc="0" locked="0" layoutInCell="1" allowOverlap="1" wp14:anchorId="6B9AF9FA" wp14:editId="3374CE34">
              <wp:simplePos x="0" y="0"/>
              <wp:positionH relativeFrom="column">
                <wp:posOffset>-457200</wp:posOffset>
              </wp:positionH>
              <wp:positionV relativeFrom="paragraph">
                <wp:posOffset>-109855</wp:posOffset>
              </wp:positionV>
              <wp:extent cx="6858000" cy="338455"/>
              <wp:effectExtent l="0" t="0" r="0" b="4445"/>
              <wp:wrapTight wrapText="bothSides">
                <wp:wrapPolygon edited="0">
                  <wp:start x="0" y="0"/>
                  <wp:lineTo x="0" y="20668"/>
                  <wp:lineTo x="21540" y="20668"/>
                  <wp:lineTo x="21540" y="0"/>
                  <wp:lineTo x="0" y="0"/>
                </wp:wrapPolygon>
              </wp:wrapTight>
              <wp:docPr id="1" name="Group 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338455"/>
                        <a:chOff x="1080" y="1080"/>
                        <a:chExt cx="10800" cy="533"/>
                      </a:xfrm>
                    </wpg:grpSpPr>
                    <wps:wsp>
                      <wps:cNvPr id="2" name="Rectangle 19"/>
                      <wps:cNvSpPr>
                        <a:spLocks noChangeArrowheads="1"/>
                      </wps:cNvSpPr>
                      <wps:spPr bwMode="auto">
                        <a:xfrm>
                          <a:off x="1080" y="1080"/>
                          <a:ext cx="10800" cy="533"/>
                        </a:xfrm>
                        <a:prstGeom prst="rect">
                          <a:avLst/>
                        </a:prstGeom>
                        <a:solidFill>
                          <a:srgbClr val="0000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3" name="Picture 3"/>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589" y="1267"/>
                          <a:ext cx="1440" cy="15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0" o:spid="_x0000_s1026" style="position:absolute;margin-left:-36pt;margin-top:-8.65pt;width:540pt;height:26.65pt;z-index:251658240" coordorigin="1080,1080" coordsize="10800,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">
              <v:rect id="Rectangle 19" o:spid="_x0000_s1027" style="position:absolute;left:1080;top:1080;width:10800;height: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6DK8UA&#10;AADaAAAADwAAAGRycy9kb3ducmV2LnhtbESPQWsCMRSE7wX/Q3iCt5pVsMjWKFVprdBD1R709ti8&#10;7i67eQlJ1NVf3xQKPQ4z8w0zW3SmFRfyobasYDTMQBAXVtdcKvg6vD5OQYSIrLG1TApuFGAx7z3M&#10;MNf2yju67GMpEoRDjgqqGF0uZSgqMhiG1hEn79t6gzFJX0rt8ZrgppXjLHuSBmtOCxU6WlVUNPuz&#10;UeBvn6e39VK7abPatKPJh2uO961Sg3738gwiUhf/w3/td61gDL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oMrxQAAANoAAAAPAAAAAAAAAAAAAAAAAJgCAABkcnMv&#10;ZG93bnJldi54bWxQSwUGAAAAAAQABAD1AAAAigMAAAAA&#10;" fillcolor="black" stroked="f" strokecolor="#4a7ebb" strokeweight="1.5p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9589;top:1267;width:1440;height:1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ORHfDAAAA2gAAAA8AAABkcnMvZG93bnJldi54bWxEj0+LwjAUxO8LfofwBC+iqX9w3WoUdVH0&#10;uNWDx0fztq02L6XJav32RhD2OMzMb5j5sjGluFHtCssKBv0IBHFqdcGZgtNx25uCcB5ZY2mZFDzI&#10;wXLR+phjrO2df+iW+EwECLsYFeTeV7GULs3JoOvbijh4v7Y26IOsM6lrvAe4KeUwiibSYMFhIceK&#10;Njml1+TPKPi8no9f3we53nUfp2y02Y0vaz4r1Wk3qxkIT43/D7/be61gBK8r4QbIx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Y5Ed8MAAADaAAAADwAAAAAAAAAAAAAAAACf&#10;AgAAZHJzL2Rvd25yZXYueG1sUEsFBgAAAAAEAAQA9wAAAI8DAAAAAA==&#10;">
                <v:imagedata r:id="rId2" o:title=""/>
                <o:lock v:ext="edit" aspectratio="f"/>
              </v:shape>
              <w10:wrap type="tight"/>
            </v:group>
          </w:pict>
        </mc:Fallback>
      </mc:AlternateContent>
    </w:r>
  </w:p>
  <w:p w14:paraId="25696607" w14:textId="5932E19E" w:rsidR="00C21176" w:rsidRDefault="00C21176">
    <w:pPr>
      <w:pStyle w:val="Header"/>
    </w:pPr>
    <w:r>
      <w:rPr>
        <w:noProof/>
      </w:rPr>
      <mc:AlternateContent>
        <mc:Choice Requires="wps">
          <w:drawing>
            <wp:anchor distT="0" distB="0" distL="114300" distR="114300" simplePos="0" relativeHeight="251659264" behindDoc="0" locked="0" layoutInCell="1" allowOverlap="1" wp14:anchorId="499718C5" wp14:editId="5EA033F8">
              <wp:simplePos x="0" y="0"/>
              <wp:positionH relativeFrom="column">
                <wp:posOffset>5257800</wp:posOffset>
              </wp:positionH>
              <wp:positionV relativeFrom="paragraph">
                <wp:posOffset>328930</wp:posOffset>
              </wp:positionV>
              <wp:extent cx="1828800" cy="685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240900" w14:textId="70172092" w:rsidR="00C21176" w:rsidRPr="00C92334" w:rsidRDefault="00C21176">
                          <w:pPr>
                            <w:rPr>
                              <w:color w:val="C0504D" w:themeColor="accent2"/>
                              <w:sz w:val="36"/>
                              <w:szCs w:val="36"/>
                            </w:rPr>
                          </w:pPr>
                          <w:r w:rsidRPr="00C92334">
                            <w:rPr>
                              <w:color w:val="C0504D" w:themeColor="accent2"/>
                              <w:sz w:val="36"/>
                              <w:szCs w:val="36"/>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3" o:spid="_x0000_s1027" type="#_x0000_t202" style="position:absolute;left:0;text-align:left;margin-left:414pt;margin-top:25.9pt;width:2in;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glLs8CAAAX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" filled="f" stroked="f">
              <v:textbox>
                <w:txbxContent>
                  <w:p w14:paraId="6F240900" w14:textId="70172092" w:rsidR="00C21176" w:rsidRPr="00C92334" w:rsidRDefault="00C21176">
                    <w:pPr>
                      <w:rPr>
                        <w:color w:val="C0504D" w:themeColor="accent2"/>
                        <w:sz w:val="36"/>
                        <w:szCs w:val="36"/>
                      </w:rPr>
                    </w:pPr>
                    <w:r w:rsidRPr="00C92334">
                      <w:rPr>
                        <w:color w:val="C0504D" w:themeColor="accent2"/>
                        <w:sz w:val="36"/>
                        <w:szCs w:val="36"/>
                      </w:rPr>
                      <w:t>DRAFT</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51B3"/>
    <w:multiLevelType w:val="hybridMultilevel"/>
    <w:tmpl w:val="F788D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76276"/>
    <w:multiLevelType w:val="hybridMultilevel"/>
    <w:tmpl w:val="5790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9301F"/>
    <w:multiLevelType w:val="hybridMultilevel"/>
    <w:tmpl w:val="DA5A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C70F3"/>
    <w:multiLevelType w:val="hybridMultilevel"/>
    <w:tmpl w:val="E25E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A7DAF"/>
    <w:multiLevelType w:val="hybridMultilevel"/>
    <w:tmpl w:val="08B8B8D4"/>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nsid w:val="34B96C0F"/>
    <w:multiLevelType w:val="hybridMultilevel"/>
    <w:tmpl w:val="772E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E37CE3"/>
    <w:multiLevelType w:val="hybridMultilevel"/>
    <w:tmpl w:val="CC08D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0E5A12"/>
    <w:multiLevelType w:val="hybridMultilevel"/>
    <w:tmpl w:val="BC2A4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837670"/>
    <w:multiLevelType w:val="hybridMultilevel"/>
    <w:tmpl w:val="FEF0CA8E"/>
    <w:lvl w:ilvl="0" w:tplc="237EF248">
      <w:start w:val="1"/>
      <w:numFmt w:val="bullet"/>
      <w:pStyle w:val="Lis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E916F33"/>
    <w:multiLevelType w:val="hybridMultilevel"/>
    <w:tmpl w:val="D9288B86"/>
    <w:lvl w:ilvl="0" w:tplc="A1E0BF9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3C3CB7"/>
    <w:multiLevelType w:val="hybridMultilevel"/>
    <w:tmpl w:val="1690D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CF70FF"/>
    <w:multiLevelType w:val="hybridMultilevel"/>
    <w:tmpl w:val="77C2C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A4690"/>
    <w:multiLevelType w:val="hybridMultilevel"/>
    <w:tmpl w:val="77B8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2303F3"/>
    <w:multiLevelType w:val="hybridMultilevel"/>
    <w:tmpl w:val="61A44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9456E3"/>
    <w:multiLevelType w:val="hybridMultilevel"/>
    <w:tmpl w:val="DA5A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424D84"/>
    <w:multiLevelType w:val="hybridMultilevel"/>
    <w:tmpl w:val="2C82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535A3C"/>
    <w:multiLevelType w:val="hybridMultilevel"/>
    <w:tmpl w:val="C0B688DC"/>
    <w:lvl w:ilvl="0" w:tplc="E5EAC8B8">
      <w:numFmt w:val="bullet"/>
      <w:lvlText w:val="-"/>
      <w:lvlJc w:val="left"/>
      <w:pPr>
        <w:ind w:left="720" w:hanging="360"/>
      </w:pPr>
      <w:rPr>
        <w:rFonts w:ascii="Calibri" w:eastAsia="Cambr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535DE"/>
    <w:multiLevelType w:val="hybridMultilevel"/>
    <w:tmpl w:val="965C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60434"/>
    <w:multiLevelType w:val="hybridMultilevel"/>
    <w:tmpl w:val="C9428EDC"/>
    <w:lvl w:ilvl="0" w:tplc="E5EAC8B8">
      <w:numFmt w:val="bullet"/>
      <w:lvlText w:val="-"/>
      <w:lvlJc w:val="left"/>
      <w:pPr>
        <w:ind w:left="720" w:hanging="360"/>
      </w:pPr>
      <w:rPr>
        <w:rFonts w:ascii="Calibri" w:eastAsia="Cambr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806A57"/>
    <w:multiLevelType w:val="hybridMultilevel"/>
    <w:tmpl w:val="B194F9C2"/>
    <w:lvl w:ilvl="0" w:tplc="5E74DF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922787A"/>
    <w:multiLevelType w:val="hybridMultilevel"/>
    <w:tmpl w:val="6416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6D5088"/>
    <w:multiLevelType w:val="hybridMultilevel"/>
    <w:tmpl w:val="3B06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E81FEF"/>
    <w:multiLevelType w:val="hybridMultilevel"/>
    <w:tmpl w:val="D4F8ED0A"/>
    <w:lvl w:ilvl="0" w:tplc="5E74DF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DE2DD0"/>
    <w:multiLevelType w:val="hybridMultilevel"/>
    <w:tmpl w:val="4B7C23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14"/>
  </w:num>
  <w:num w:numId="4">
    <w:abstractNumId w:val="2"/>
  </w:num>
  <w:num w:numId="5">
    <w:abstractNumId w:val="1"/>
  </w:num>
  <w:num w:numId="6">
    <w:abstractNumId w:val="13"/>
  </w:num>
  <w:num w:numId="7">
    <w:abstractNumId w:val="11"/>
  </w:num>
  <w:num w:numId="8">
    <w:abstractNumId w:val="22"/>
  </w:num>
  <w:num w:numId="9">
    <w:abstractNumId w:val="19"/>
  </w:num>
  <w:num w:numId="10">
    <w:abstractNumId w:val="9"/>
  </w:num>
  <w:num w:numId="11">
    <w:abstractNumId w:val="23"/>
  </w:num>
  <w:num w:numId="12">
    <w:abstractNumId w:val="21"/>
  </w:num>
  <w:num w:numId="13">
    <w:abstractNumId w:val="7"/>
  </w:num>
  <w:num w:numId="14">
    <w:abstractNumId w:val="4"/>
  </w:num>
  <w:num w:numId="15">
    <w:abstractNumId w:val="15"/>
  </w:num>
  <w:num w:numId="16">
    <w:abstractNumId w:val="20"/>
  </w:num>
  <w:num w:numId="17">
    <w:abstractNumId w:val="0"/>
  </w:num>
  <w:num w:numId="18">
    <w:abstractNumId w:val="10"/>
  </w:num>
  <w:num w:numId="19">
    <w:abstractNumId w:val="5"/>
  </w:num>
  <w:num w:numId="20">
    <w:abstractNumId w:val="3"/>
  </w:num>
  <w:num w:numId="21">
    <w:abstractNumId w:val="12"/>
  </w:num>
  <w:num w:numId="22">
    <w:abstractNumId w:val="16"/>
  </w:num>
  <w:num w:numId="23">
    <w:abstractNumId w:val="18"/>
  </w:num>
  <w:num w:numId="2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0">
      <o:colormru v:ext="edit" colors="#00c0f1,#00afd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188"/>
    <w:rsid w:val="000018FA"/>
    <w:rsid w:val="000139E3"/>
    <w:rsid w:val="00013E85"/>
    <w:rsid w:val="0003258D"/>
    <w:rsid w:val="0003479D"/>
    <w:rsid w:val="00047283"/>
    <w:rsid w:val="0006203A"/>
    <w:rsid w:val="000678D6"/>
    <w:rsid w:val="00070B24"/>
    <w:rsid w:val="00092C09"/>
    <w:rsid w:val="00095C75"/>
    <w:rsid w:val="00097229"/>
    <w:rsid w:val="000A3CBF"/>
    <w:rsid w:val="000D0F47"/>
    <w:rsid w:val="000D7EFD"/>
    <w:rsid w:val="000F67DC"/>
    <w:rsid w:val="00104FE1"/>
    <w:rsid w:val="001148F3"/>
    <w:rsid w:val="0012030B"/>
    <w:rsid w:val="001277E3"/>
    <w:rsid w:val="00135CA7"/>
    <w:rsid w:val="001365D8"/>
    <w:rsid w:val="001462B7"/>
    <w:rsid w:val="00165A5E"/>
    <w:rsid w:val="00170B7A"/>
    <w:rsid w:val="0018152C"/>
    <w:rsid w:val="0019416F"/>
    <w:rsid w:val="00194CFA"/>
    <w:rsid w:val="001E7F94"/>
    <w:rsid w:val="002211C5"/>
    <w:rsid w:val="0023086F"/>
    <w:rsid w:val="002328F4"/>
    <w:rsid w:val="00260CAF"/>
    <w:rsid w:val="002669DA"/>
    <w:rsid w:val="00271E86"/>
    <w:rsid w:val="002754C5"/>
    <w:rsid w:val="00286327"/>
    <w:rsid w:val="00296B39"/>
    <w:rsid w:val="002A263D"/>
    <w:rsid w:val="002B0DD3"/>
    <w:rsid w:val="002C3B42"/>
    <w:rsid w:val="002D4F36"/>
    <w:rsid w:val="002E5CAE"/>
    <w:rsid w:val="002F5D0C"/>
    <w:rsid w:val="003059AA"/>
    <w:rsid w:val="003200EC"/>
    <w:rsid w:val="00324C80"/>
    <w:rsid w:val="00331FD6"/>
    <w:rsid w:val="003350E0"/>
    <w:rsid w:val="00345CC3"/>
    <w:rsid w:val="003561F7"/>
    <w:rsid w:val="00367B15"/>
    <w:rsid w:val="003767DF"/>
    <w:rsid w:val="003851FF"/>
    <w:rsid w:val="003947FA"/>
    <w:rsid w:val="003D02C6"/>
    <w:rsid w:val="003D2CE0"/>
    <w:rsid w:val="003E41A1"/>
    <w:rsid w:val="003F739C"/>
    <w:rsid w:val="0040542B"/>
    <w:rsid w:val="004118E9"/>
    <w:rsid w:val="00417FC1"/>
    <w:rsid w:val="004304CA"/>
    <w:rsid w:val="0043672C"/>
    <w:rsid w:val="00446687"/>
    <w:rsid w:val="00472031"/>
    <w:rsid w:val="00476188"/>
    <w:rsid w:val="00477019"/>
    <w:rsid w:val="00494E66"/>
    <w:rsid w:val="004A47EE"/>
    <w:rsid w:val="004A4AC9"/>
    <w:rsid w:val="004B05D0"/>
    <w:rsid w:val="004B2E0B"/>
    <w:rsid w:val="004D5CA3"/>
    <w:rsid w:val="004E722C"/>
    <w:rsid w:val="004F1018"/>
    <w:rsid w:val="004F301C"/>
    <w:rsid w:val="004F356E"/>
    <w:rsid w:val="004F64A1"/>
    <w:rsid w:val="00516011"/>
    <w:rsid w:val="0052431A"/>
    <w:rsid w:val="005266D1"/>
    <w:rsid w:val="0054190A"/>
    <w:rsid w:val="00550623"/>
    <w:rsid w:val="00571BD6"/>
    <w:rsid w:val="00580B5C"/>
    <w:rsid w:val="00592CBA"/>
    <w:rsid w:val="00593368"/>
    <w:rsid w:val="00595E7E"/>
    <w:rsid w:val="005A0EE9"/>
    <w:rsid w:val="005B18DA"/>
    <w:rsid w:val="005C7188"/>
    <w:rsid w:val="005F2210"/>
    <w:rsid w:val="005F32E5"/>
    <w:rsid w:val="005F5D98"/>
    <w:rsid w:val="005F778F"/>
    <w:rsid w:val="00601C46"/>
    <w:rsid w:val="0060429B"/>
    <w:rsid w:val="00604500"/>
    <w:rsid w:val="00607EFC"/>
    <w:rsid w:val="00612523"/>
    <w:rsid w:val="00615C78"/>
    <w:rsid w:val="00624841"/>
    <w:rsid w:val="006422E7"/>
    <w:rsid w:val="00666E20"/>
    <w:rsid w:val="0067281E"/>
    <w:rsid w:val="006823D8"/>
    <w:rsid w:val="00692414"/>
    <w:rsid w:val="00693964"/>
    <w:rsid w:val="00695647"/>
    <w:rsid w:val="006A4014"/>
    <w:rsid w:val="006B1ABB"/>
    <w:rsid w:val="006B5577"/>
    <w:rsid w:val="006D2CDE"/>
    <w:rsid w:val="006E0134"/>
    <w:rsid w:val="006E283D"/>
    <w:rsid w:val="006F0FEF"/>
    <w:rsid w:val="006F1074"/>
    <w:rsid w:val="00703087"/>
    <w:rsid w:val="00713F2B"/>
    <w:rsid w:val="0072117F"/>
    <w:rsid w:val="007212B9"/>
    <w:rsid w:val="00721EFE"/>
    <w:rsid w:val="00742B00"/>
    <w:rsid w:val="007545F9"/>
    <w:rsid w:val="00757FA6"/>
    <w:rsid w:val="0076008D"/>
    <w:rsid w:val="00763DF6"/>
    <w:rsid w:val="00764125"/>
    <w:rsid w:val="00765735"/>
    <w:rsid w:val="00772CF4"/>
    <w:rsid w:val="007757AD"/>
    <w:rsid w:val="007A1307"/>
    <w:rsid w:val="007A4E74"/>
    <w:rsid w:val="007A6B1C"/>
    <w:rsid w:val="007B5DEF"/>
    <w:rsid w:val="007C3D85"/>
    <w:rsid w:val="007C4A15"/>
    <w:rsid w:val="007C7E8E"/>
    <w:rsid w:val="007D204F"/>
    <w:rsid w:val="007E6E0E"/>
    <w:rsid w:val="007E7B2B"/>
    <w:rsid w:val="007F7D37"/>
    <w:rsid w:val="00801C86"/>
    <w:rsid w:val="00803F56"/>
    <w:rsid w:val="008113D2"/>
    <w:rsid w:val="00817480"/>
    <w:rsid w:val="0085506E"/>
    <w:rsid w:val="00860DCD"/>
    <w:rsid w:val="008676D1"/>
    <w:rsid w:val="008716A1"/>
    <w:rsid w:val="00880983"/>
    <w:rsid w:val="0088571B"/>
    <w:rsid w:val="0088623F"/>
    <w:rsid w:val="0089157B"/>
    <w:rsid w:val="0089757E"/>
    <w:rsid w:val="008A1CEB"/>
    <w:rsid w:val="008A4A32"/>
    <w:rsid w:val="008A5AC8"/>
    <w:rsid w:val="008B33D7"/>
    <w:rsid w:val="008C13F8"/>
    <w:rsid w:val="008E5F3D"/>
    <w:rsid w:val="008E6398"/>
    <w:rsid w:val="008F2D28"/>
    <w:rsid w:val="008F735F"/>
    <w:rsid w:val="008F74F3"/>
    <w:rsid w:val="0090638C"/>
    <w:rsid w:val="00913B7B"/>
    <w:rsid w:val="00913D06"/>
    <w:rsid w:val="00915E55"/>
    <w:rsid w:val="0094700C"/>
    <w:rsid w:val="00996C42"/>
    <w:rsid w:val="009A0EA7"/>
    <w:rsid w:val="009A7349"/>
    <w:rsid w:val="009B3111"/>
    <w:rsid w:val="009B439D"/>
    <w:rsid w:val="009D1E76"/>
    <w:rsid w:val="009D7398"/>
    <w:rsid w:val="009F0A4A"/>
    <w:rsid w:val="00A05271"/>
    <w:rsid w:val="00A21AA5"/>
    <w:rsid w:val="00A2737C"/>
    <w:rsid w:val="00A32D1E"/>
    <w:rsid w:val="00A377AA"/>
    <w:rsid w:val="00A42AD7"/>
    <w:rsid w:val="00A46492"/>
    <w:rsid w:val="00A4685D"/>
    <w:rsid w:val="00A5137B"/>
    <w:rsid w:val="00A57C17"/>
    <w:rsid w:val="00A606B0"/>
    <w:rsid w:val="00A81A10"/>
    <w:rsid w:val="00A92852"/>
    <w:rsid w:val="00AA1F79"/>
    <w:rsid w:val="00AB3733"/>
    <w:rsid w:val="00AB4E55"/>
    <w:rsid w:val="00AC393C"/>
    <w:rsid w:val="00AD3070"/>
    <w:rsid w:val="00AD3407"/>
    <w:rsid w:val="00AD48F2"/>
    <w:rsid w:val="00AD4F11"/>
    <w:rsid w:val="00AE446E"/>
    <w:rsid w:val="00AE7024"/>
    <w:rsid w:val="00AE74DA"/>
    <w:rsid w:val="00B07A6C"/>
    <w:rsid w:val="00B1101E"/>
    <w:rsid w:val="00B15F22"/>
    <w:rsid w:val="00B22EB7"/>
    <w:rsid w:val="00B25C0B"/>
    <w:rsid w:val="00B40FC9"/>
    <w:rsid w:val="00B52B21"/>
    <w:rsid w:val="00B616D8"/>
    <w:rsid w:val="00B665D7"/>
    <w:rsid w:val="00B72EDC"/>
    <w:rsid w:val="00B9508D"/>
    <w:rsid w:val="00BB27C8"/>
    <w:rsid w:val="00BD34C4"/>
    <w:rsid w:val="00C0716F"/>
    <w:rsid w:val="00C072CF"/>
    <w:rsid w:val="00C11FF9"/>
    <w:rsid w:val="00C14DB5"/>
    <w:rsid w:val="00C163D2"/>
    <w:rsid w:val="00C21176"/>
    <w:rsid w:val="00C229B3"/>
    <w:rsid w:val="00C360E6"/>
    <w:rsid w:val="00C37E80"/>
    <w:rsid w:val="00C456C3"/>
    <w:rsid w:val="00C559F2"/>
    <w:rsid w:val="00C61217"/>
    <w:rsid w:val="00C64150"/>
    <w:rsid w:val="00C700B6"/>
    <w:rsid w:val="00C70697"/>
    <w:rsid w:val="00C87F8B"/>
    <w:rsid w:val="00C92334"/>
    <w:rsid w:val="00CD192D"/>
    <w:rsid w:val="00CF499D"/>
    <w:rsid w:val="00D02030"/>
    <w:rsid w:val="00D06E57"/>
    <w:rsid w:val="00D11C18"/>
    <w:rsid w:val="00D12701"/>
    <w:rsid w:val="00D21ABD"/>
    <w:rsid w:val="00D36627"/>
    <w:rsid w:val="00D379C0"/>
    <w:rsid w:val="00D44A95"/>
    <w:rsid w:val="00D47392"/>
    <w:rsid w:val="00D47F4D"/>
    <w:rsid w:val="00D57BB6"/>
    <w:rsid w:val="00D74BCF"/>
    <w:rsid w:val="00D90E9D"/>
    <w:rsid w:val="00D979F9"/>
    <w:rsid w:val="00DB40A2"/>
    <w:rsid w:val="00DB49BD"/>
    <w:rsid w:val="00DC0338"/>
    <w:rsid w:val="00DC3FD0"/>
    <w:rsid w:val="00DD18D5"/>
    <w:rsid w:val="00DD1C69"/>
    <w:rsid w:val="00DD3331"/>
    <w:rsid w:val="00DE36F1"/>
    <w:rsid w:val="00DF14F1"/>
    <w:rsid w:val="00E00DD2"/>
    <w:rsid w:val="00E02EE7"/>
    <w:rsid w:val="00E1008C"/>
    <w:rsid w:val="00E12847"/>
    <w:rsid w:val="00E214BB"/>
    <w:rsid w:val="00E270E5"/>
    <w:rsid w:val="00E27AFA"/>
    <w:rsid w:val="00E51FE7"/>
    <w:rsid w:val="00E540DA"/>
    <w:rsid w:val="00E642D8"/>
    <w:rsid w:val="00E81180"/>
    <w:rsid w:val="00E8772C"/>
    <w:rsid w:val="00E957A6"/>
    <w:rsid w:val="00EA080B"/>
    <w:rsid w:val="00EA3ED7"/>
    <w:rsid w:val="00EA4806"/>
    <w:rsid w:val="00EC02C5"/>
    <w:rsid w:val="00EC7B71"/>
    <w:rsid w:val="00ED2A7E"/>
    <w:rsid w:val="00EE34E1"/>
    <w:rsid w:val="00F007BC"/>
    <w:rsid w:val="00F10A74"/>
    <w:rsid w:val="00F2213E"/>
    <w:rsid w:val="00F27FB6"/>
    <w:rsid w:val="00F30B2A"/>
    <w:rsid w:val="00F3413F"/>
    <w:rsid w:val="00F37CD6"/>
    <w:rsid w:val="00F662A2"/>
    <w:rsid w:val="00F7027D"/>
    <w:rsid w:val="00F724AB"/>
    <w:rsid w:val="00F915D2"/>
    <w:rsid w:val="00F952BE"/>
    <w:rsid w:val="00FA429D"/>
    <w:rsid w:val="00FA5D0E"/>
    <w:rsid w:val="00FB4E19"/>
    <w:rsid w:val="00FC3F27"/>
    <w:rsid w:val="00FC483E"/>
    <w:rsid w:val="00FE1ED6"/>
    <w:rsid w:val="00FF180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00c0f1,#00afd9"/>
    </o:shapedefaults>
    <o:shapelayout v:ext="edit">
      <o:idmap v:ext="edit" data="1"/>
    </o:shapelayout>
  </w:shapeDefaults>
  <w:decimalSymbol w:val="."/>
  <w:listSeparator w:val=","/>
  <w14:docId w14:val="5756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Body Text" w:qFormat="1"/>
    <w:lsdException w:name="List Paragraph" w:uiPriority="34" w:qFormat="1"/>
    <w:lsdException w:name="TOC Heading" w:semiHidden="1" w:unhideWhenUsed="1" w:qFormat="1"/>
  </w:latentStyles>
  <w:style w:type="paragraph" w:default="1" w:styleId="Normal">
    <w:name w:val="Normal"/>
    <w:aliases w:val="Normal Text"/>
    <w:qFormat/>
    <w:rsid w:val="00AC393C"/>
    <w:pPr>
      <w:widowControl w:val="0"/>
      <w:spacing w:after="240" w:line="264" w:lineRule="auto"/>
      <w:jc w:val="both"/>
    </w:pPr>
    <w:rPr>
      <w:rFonts w:ascii="Calibri" w:hAnsi="Calibri"/>
      <w:color w:val="000000"/>
      <w:sz w:val="24"/>
      <w:szCs w:val="24"/>
    </w:rPr>
  </w:style>
  <w:style w:type="paragraph" w:styleId="Heading1">
    <w:name w:val="heading 1"/>
    <w:basedOn w:val="Normal"/>
    <w:next w:val="Normal"/>
    <w:link w:val="Heading1Char"/>
    <w:qFormat/>
    <w:rsid w:val="00B01635"/>
    <w:pPr>
      <w:keepNext/>
      <w:keepLines/>
      <w:pBdr>
        <w:bottom w:val="single" w:sz="12" w:space="1" w:color="808080"/>
      </w:pBdr>
      <w:spacing w:before="480" w:line="240" w:lineRule="auto"/>
      <w:outlineLvl w:val="0"/>
    </w:pPr>
    <w:rPr>
      <w:rFonts w:ascii="Arial" w:eastAsia="Times New Roman" w:hAnsi="Arial"/>
      <w:bCs/>
      <w:color w:val="292929"/>
      <w:sz w:val="32"/>
      <w:szCs w:val="32"/>
    </w:rPr>
  </w:style>
  <w:style w:type="paragraph" w:styleId="Heading2">
    <w:name w:val="heading 2"/>
    <w:basedOn w:val="Normal"/>
    <w:next w:val="Normal"/>
    <w:link w:val="Heading2Char"/>
    <w:autoRedefine/>
    <w:qFormat/>
    <w:rsid w:val="00595E7E"/>
    <w:pPr>
      <w:keepNext/>
      <w:spacing w:before="360" w:after="120" w:line="240" w:lineRule="auto"/>
      <w:outlineLvl w:val="1"/>
    </w:pPr>
    <w:rPr>
      <w:rFonts w:ascii="Arial" w:hAnsi="Arial"/>
      <w:b/>
      <w:caps/>
      <w:color w:val="292929"/>
      <w:sz w:val="26"/>
    </w:rPr>
  </w:style>
  <w:style w:type="paragraph" w:styleId="Heading3">
    <w:name w:val="heading 3"/>
    <w:basedOn w:val="Normal"/>
    <w:next w:val="Normal"/>
    <w:link w:val="Heading3Char"/>
    <w:autoRedefine/>
    <w:qFormat/>
    <w:rsid w:val="002C0DCF"/>
    <w:pPr>
      <w:keepNext/>
      <w:spacing w:before="480" w:after="360" w:line="240" w:lineRule="auto"/>
      <w:outlineLvl w:val="2"/>
    </w:pPr>
    <w:rPr>
      <w:rFonts w:ascii="Arial" w:eastAsia="Times New Roman" w:hAnsi="Arial"/>
      <w:b/>
      <w:bCs/>
      <w:color w:val="595959"/>
      <w:sz w:val="26"/>
    </w:rPr>
  </w:style>
  <w:style w:type="paragraph" w:styleId="Heading4">
    <w:name w:val="heading 4"/>
    <w:basedOn w:val="Normal"/>
    <w:next w:val="Normal"/>
    <w:link w:val="Heading4Char"/>
    <w:autoRedefine/>
    <w:qFormat/>
    <w:rsid w:val="00C360E6"/>
    <w:pPr>
      <w:keepNext/>
      <w:keepLines/>
      <w:spacing w:before="360" w:after="120" w:line="240" w:lineRule="auto"/>
      <w:jc w:val="left"/>
      <w:outlineLvl w:val="3"/>
    </w:pPr>
    <w:rPr>
      <w:rFonts w:ascii="Arial" w:eastAsia="Times New Roman" w:hAnsi="Arial"/>
      <w:b/>
      <w:bCs/>
      <w:i/>
      <w:iCs/>
      <w:color w:val="595959" w:themeColor="text1" w:themeTint="A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01635"/>
    <w:rPr>
      <w:rFonts w:ascii="Arial" w:eastAsia="Times New Roman" w:hAnsi="Arial" w:cs="Times New Roman"/>
      <w:bCs/>
      <w:color w:val="292929"/>
      <w:sz w:val="32"/>
      <w:szCs w:val="32"/>
    </w:rPr>
  </w:style>
  <w:style w:type="character" w:customStyle="1" w:styleId="Heading2Char">
    <w:name w:val="Heading 2 Char"/>
    <w:link w:val="Heading2"/>
    <w:rsid w:val="00595E7E"/>
    <w:rPr>
      <w:rFonts w:ascii="Arial" w:hAnsi="Arial"/>
      <w:b/>
      <w:caps/>
      <w:color w:val="292929"/>
      <w:sz w:val="26"/>
      <w:szCs w:val="24"/>
    </w:rPr>
  </w:style>
  <w:style w:type="character" w:customStyle="1" w:styleId="Heading3Char">
    <w:name w:val="Heading 3 Char"/>
    <w:link w:val="Heading3"/>
    <w:rsid w:val="002C0DCF"/>
    <w:rPr>
      <w:rFonts w:ascii="Arial" w:eastAsia="Times New Roman" w:hAnsi="Arial" w:cs="Times New Roman"/>
      <w:b/>
      <w:bCs/>
      <w:color w:val="595959"/>
      <w:sz w:val="26"/>
    </w:rPr>
  </w:style>
  <w:style w:type="character" w:customStyle="1" w:styleId="Heading4Char">
    <w:name w:val="Heading 4 Char"/>
    <w:link w:val="Heading4"/>
    <w:rsid w:val="00C360E6"/>
    <w:rPr>
      <w:rFonts w:ascii="Arial" w:eastAsia="Times New Roman" w:hAnsi="Arial"/>
      <w:b/>
      <w:bCs/>
      <w:i/>
      <w:iCs/>
      <w:color w:val="595959" w:themeColor="text1" w:themeTint="A6"/>
      <w:sz w:val="22"/>
      <w:szCs w:val="24"/>
    </w:rPr>
  </w:style>
  <w:style w:type="paragraph" w:styleId="Footer">
    <w:name w:val="footer"/>
    <w:basedOn w:val="Normal"/>
    <w:link w:val="FooterChar"/>
    <w:rsid w:val="00827255"/>
    <w:pPr>
      <w:tabs>
        <w:tab w:val="center" w:pos="4680"/>
        <w:tab w:val="right" w:pos="9360"/>
      </w:tabs>
      <w:spacing w:line="240" w:lineRule="auto"/>
    </w:pPr>
  </w:style>
  <w:style w:type="paragraph" w:styleId="List2">
    <w:name w:val="List 2"/>
    <w:basedOn w:val="Normal"/>
    <w:rsid w:val="00B01635"/>
    <w:pPr>
      <w:numPr>
        <w:numId w:val="1"/>
      </w:numPr>
      <w:spacing w:after="120" w:line="240" w:lineRule="auto"/>
      <w:ind w:left="504" w:hanging="216"/>
    </w:pPr>
    <w:rPr>
      <w:sz w:val="23"/>
    </w:rPr>
  </w:style>
  <w:style w:type="character" w:customStyle="1" w:styleId="FooterChar">
    <w:name w:val="Footer Char"/>
    <w:link w:val="Footer"/>
    <w:rsid w:val="00827255"/>
    <w:rPr>
      <w:rFonts w:ascii="Times New Roman" w:eastAsia="Cambria" w:hAnsi="Times New Roman" w:cs="Times New Roman"/>
      <w:color w:val="404040"/>
      <w:sz w:val="20"/>
    </w:rPr>
  </w:style>
  <w:style w:type="paragraph" w:styleId="Header">
    <w:name w:val="header"/>
    <w:basedOn w:val="Normal"/>
    <w:link w:val="HeaderChar"/>
    <w:rsid w:val="00827255"/>
    <w:pPr>
      <w:tabs>
        <w:tab w:val="center" w:pos="4680"/>
        <w:tab w:val="right" w:pos="9360"/>
      </w:tabs>
      <w:spacing w:line="240" w:lineRule="auto"/>
    </w:pPr>
  </w:style>
  <w:style w:type="character" w:customStyle="1" w:styleId="HeaderChar">
    <w:name w:val="Header Char"/>
    <w:link w:val="Header"/>
    <w:rsid w:val="00827255"/>
    <w:rPr>
      <w:rFonts w:ascii="Times New Roman" w:eastAsia="Cambria" w:hAnsi="Times New Roman" w:cs="Times New Roman"/>
      <w:color w:val="404040"/>
      <w:sz w:val="20"/>
    </w:rPr>
  </w:style>
  <w:style w:type="paragraph" w:customStyle="1" w:styleId="Deliverables">
    <w:name w:val="Deliverables"/>
    <w:qFormat/>
    <w:rsid w:val="00A7305F"/>
    <w:pPr>
      <w:pBdr>
        <w:top w:val="single" w:sz="48" w:space="1" w:color="DAEEF3"/>
        <w:left w:val="single" w:sz="48" w:space="4" w:color="DAEEF3"/>
        <w:bottom w:val="single" w:sz="48" w:space="1" w:color="DAEEF3"/>
        <w:right w:val="single" w:sz="48" w:space="4" w:color="DAEEF3"/>
      </w:pBdr>
      <w:shd w:val="solid" w:color="DAEEF3" w:fill="auto"/>
      <w:tabs>
        <w:tab w:val="left" w:pos="1800"/>
      </w:tabs>
      <w:spacing w:before="240" w:after="240"/>
      <w:ind w:left="144"/>
      <w:contextualSpacing/>
    </w:pPr>
    <w:rPr>
      <w:rFonts w:ascii="Calibri" w:eastAsia="Times New Roman" w:hAnsi="Calibri"/>
      <w:bCs/>
      <w:sz w:val="24"/>
      <w:szCs w:val="24"/>
    </w:rPr>
  </w:style>
  <w:style w:type="character" w:styleId="CommentReference">
    <w:name w:val="annotation reference"/>
    <w:rsid w:val="00A32D1E"/>
    <w:rPr>
      <w:sz w:val="16"/>
      <w:szCs w:val="16"/>
    </w:rPr>
  </w:style>
  <w:style w:type="paragraph" w:styleId="CommentText">
    <w:name w:val="annotation text"/>
    <w:basedOn w:val="Normal"/>
    <w:link w:val="CommentTextChar"/>
    <w:rsid w:val="00A32D1E"/>
    <w:rPr>
      <w:sz w:val="20"/>
      <w:szCs w:val="20"/>
    </w:rPr>
  </w:style>
  <w:style w:type="paragraph" w:customStyle="1" w:styleId="CoverPage">
    <w:name w:val="Cover Page"/>
    <w:basedOn w:val="Normal"/>
    <w:rsid w:val="00106FA4"/>
    <w:pPr>
      <w:shd w:val="solid" w:color="DAEEF3" w:fill="DAEEF3"/>
    </w:pPr>
    <w:rPr>
      <w:caps/>
      <w:color w:val="auto"/>
    </w:rPr>
  </w:style>
  <w:style w:type="character" w:styleId="Hyperlink">
    <w:name w:val="Hyperlink"/>
    <w:rsid w:val="002818C9"/>
    <w:rPr>
      <w:color w:val="0000FF"/>
      <w:u w:val="single"/>
    </w:rPr>
  </w:style>
  <w:style w:type="character" w:customStyle="1" w:styleId="CommentTextChar">
    <w:name w:val="Comment Text Char"/>
    <w:link w:val="CommentText"/>
    <w:rsid w:val="00A32D1E"/>
    <w:rPr>
      <w:rFonts w:ascii="Calibri" w:hAnsi="Calibri"/>
      <w:color w:val="000000"/>
    </w:rPr>
  </w:style>
  <w:style w:type="paragraph" w:styleId="CommentSubject">
    <w:name w:val="annotation subject"/>
    <w:basedOn w:val="CommentText"/>
    <w:next w:val="CommentText"/>
    <w:link w:val="CommentSubjectChar"/>
    <w:rsid w:val="00A32D1E"/>
    <w:rPr>
      <w:b/>
      <w:bCs/>
    </w:rPr>
  </w:style>
  <w:style w:type="character" w:customStyle="1" w:styleId="CommentSubjectChar">
    <w:name w:val="Comment Subject Char"/>
    <w:link w:val="CommentSubject"/>
    <w:rsid w:val="00A32D1E"/>
    <w:rPr>
      <w:rFonts w:ascii="Calibri" w:hAnsi="Calibri"/>
      <w:b/>
      <w:bCs/>
      <w:color w:val="000000"/>
    </w:rPr>
  </w:style>
  <w:style w:type="paragraph" w:styleId="BalloonText">
    <w:name w:val="Balloon Text"/>
    <w:basedOn w:val="Normal"/>
    <w:link w:val="BalloonTextChar"/>
    <w:rsid w:val="00A32D1E"/>
    <w:pPr>
      <w:spacing w:after="0" w:line="240" w:lineRule="auto"/>
    </w:pPr>
    <w:rPr>
      <w:rFonts w:ascii="Tahoma" w:hAnsi="Tahoma" w:cs="Tahoma"/>
      <w:sz w:val="16"/>
      <w:szCs w:val="16"/>
    </w:rPr>
  </w:style>
  <w:style w:type="character" w:customStyle="1" w:styleId="BalloonTextChar">
    <w:name w:val="Balloon Text Char"/>
    <w:link w:val="BalloonText"/>
    <w:rsid w:val="00A32D1E"/>
    <w:rPr>
      <w:rFonts w:ascii="Tahoma" w:hAnsi="Tahoma" w:cs="Tahoma"/>
      <w:color w:val="000000"/>
      <w:sz w:val="16"/>
      <w:szCs w:val="16"/>
    </w:rPr>
  </w:style>
  <w:style w:type="paragraph" w:styleId="Revision">
    <w:name w:val="Revision"/>
    <w:hidden/>
    <w:rsid w:val="006A4014"/>
    <w:rPr>
      <w:rFonts w:ascii="Calibri" w:hAnsi="Calibri"/>
      <w:color w:val="000000"/>
      <w:sz w:val="24"/>
      <w:szCs w:val="24"/>
    </w:rPr>
  </w:style>
  <w:style w:type="paragraph" w:styleId="ListParagraph">
    <w:name w:val="List Paragraph"/>
    <w:basedOn w:val="Normal"/>
    <w:uiPriority w:val="34"/>
    <w:qFormat/>
    <w:rsid w:val="00C37E80"/>
    <w:pPr>
      <w:ind w:left="720"/>
      <w:contextualSpacing/>
    </w:pPr>
  </w:style>
  <w:style w:type="paragraph" w:styleId="BodyText">
    <w:name w:val="Body Text"/>
    <w:basedOn w:val="Normal"/>
    <w:link w:val="BodyTextChar"/>
    <w:rsid w:val="00817480"/>
    <w:pPr>
      <w:widowControl/>
    </w:pPr>
    <w:rPr>
      <w:color w:val="000000" w:themeColor="text1"/>
    </w:rPr>
  </w:style>
  <w:style w:type="character" w:customStyle="1" w:styleId="BodyTextChar">
    <w:name w:val="Body Text Char"/>
    <w:basedOn w:val="DefaultParagraphFont"/>
    <w:link w:val="BodyText"/>
    <w:rsid w:val="00817480"/>
    <w:rPr>
      <w:rFonts w:ascii="Calibri" w:hAnsi="Calibri"/>
      <w:color w:val="000000" w:themeColor="text1"/>
      <w:sz w:val="24"/>
      <w:szCs w:val="24"/>
    </w:rPr>
  </w:style>
  <w:style w:type="table" w:styleId="TableGrid">
    <w:name w:val="Table Grid"/>
    <w:basedOn w:val="TableNormal"/>
    <w:rsid w:val="00F91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7A1307"/>
    <w:pPr>
      <w:tabs>
        <w:tab w:val="right" w:pos="9350"/>
      </w:tabs>
      <w:spacing w:before="240" w:after="120"/>
      <w:jc w:val="left"/>
    </w:pPr>
    <w:rPr>
      <w:rFonts w:asciiTheme="minorHAnsi" w:hAnsiTheme="minorHAnsi"/>
      <w:b/>
      <w:caps/>
      <w:sz w:val="22"/>
      <w:szCs w:val="22"/>
      <w:u w:val="single"/>
    </w:rPr>
  </w:style>
  <w:style w:type="paragraph" w:styleId="TOC2">
    <w:name w:val="toc 2"/>
    <w:basedOn w:val="Normal"/>
    <w:next w:val="Normal"/>
    <w:autoRedefine/>
    <w:uiPriority w:val="39"/>
    <w:rsid w:val="00E8772C"/>
    <w:pPr>
      <w:spacing w:after="0"/>
      <w:jc w:val="left"/>
    </w:pPr>
    <w:rPr>
      <w:rFonts w:asciiTheme="minorHAnsi" w:hAnsiTheme="minorHAnsi"/>
      <w:b/>
      <w:smallCaps/>
      <w:sz w:val="22"/>
      <w:szCs w:val="22"/>
    </w:rPr>
  </w:style>
  <w:style w:type="paragraph" w:styleId="TOC3">
    <w:name w:val="toc 3"/>
    <w:basedOn w:val="Normal"/>
    <w:next w:val="Normal"/>
    <w:autoRedefine/>
    <w:uiPriority w:val="39"/>
    <w:rsid w:val="00E8772C"/>
    <w:pPr>
      <w:spacing w:after="0"/>
      <w:jc w:val="left"/>
    </w:pPr>
    <w:rPr>
      <w:rFonts w:asciiTheme="minorHAnsi" w:hAnsiTheme="minorHAnsi"/>
      <w:smallCaps/>
      <w:sz w:val="22"/>
      <w:szCs w:val="22"/>
    </w:rPr>
  </w:style>
  <w:style w:type="paragraph" w:styleId="TOC4">
    <w:name w:val="toc 4"/>
    <w:basedOn w:val="Normal"/>
    <w:next w:val="Normal"/>
    <w:autoRedefine/>
    <w:rsid w:val="00E8772C"/>
    <w:pPr>
      <w:spacing w:after="0"/>
      <w:jc w:val="left"/>
    </w:pPr>
    <w:rPr>
      <w:rFonts w:asciiTheme="minorHAnsi" w:hAnsiTheme="minorHAnsi"/>
      <w:sz w:val="22"/>
      <w:szCs w:val="22"/>
    </w:rPr>
  </w:style>
  <w:style w:type="paragraph" w:styleId="TOC5">
    <w:name w:val="toc 5"/>
    <w:basedOn w:val="Normal"/>
    <w:next w:val="Normal"/>
    <w:autoRedefine/>
    <w:rsid w:val="00E8772C"/>
    <w:pPr>
      <w:spacing w:after="0"/>
      <w:jc w:val="left"/>
    </w:pPr>
    <w:rPr>
      <w:rFonts w:asciiTheme="minorHAnsi" w:hAnsiTheme="minorHAnsi"/>
      <w:sz w:val="22"/>
      <w:szCs w:val="22"/>
    </w:rPr>
  </w:style>
  <w:style w:type="paragraph" w:styleId="TOC6">
    <w:name w:val="toc 6"/>
    <w:basedOn w:val="Normal"/>
    <w:next w:val="Normal"/>
    <w:autoRedefine/>
    <w:rsid w:val="00E8772C"/>
    <w:pPr>
      <w:spacing w:after="0"/>
      <w:jc w:val="left"/>
    </w:pPr>
    <w:rPr>
      <w:rFonts w:asciiTheme="minorHAnsi" w:hAnsiTheme="minorHAnsi"/>
      <w:sz w:val="22"/>
      <w:szCs w:val="22"/>
    </w:rPr>
  </w:style>
  <w:style w:type="paragraph" w:styleId="TOC7">
    <w:name w:val="toc 7"/>
    <w:basedOn w:val="Normal"/>
    <w:next w:val="Normal"/>
    <w:autoRedefine/>
    <w:rsid w:val="00E8772C"/>
    <w:pPr>
      <w:spacing w:after="0"/>
      <w:jc w:val="left"/>
    </w:pPr>
    <w:rPr>
      <w:rFonts w:asciiTheme="minorHAnsi" w:hAnsiTheme="minorHAnsi"/>
      <w:sz w:val="22"/>
      <w:szCs w:val="22"/>
    </w:rPr>
  </w:style>
  <w:style w:type="paragraph" w:styleId="TOC8">
    <w:name w:val="toc 8"/>
    <w:basedOn w:val="Normal"/>
    <w:next w:val="Normal"/>
    <w:autoRedefine/>
    <w:rsid w:val="00E8772C"/>
    <w:pPr>
      <w:spacing w:after="0"/>
      <w:jc w:val="left"/>
    </w:pPr>
    <w:rPr>
      <w:rFonts w:asciiTheme="minorHAnsi" w:hAnsiTheme="minorHAnsi"/>
      <w:sz w:val="22"/>
      <w:szCs w:val="22"/>
    </w:rPr>
  </w:style>
  <w:style w:type="paragraph" w:styleId="TOC9">
    <w:name w:val="toc 9"/>
    <w:basedOn w:val="Normal"/>
    <w:next w:val="Normal"/>
    <w:autoRedefine/>
    <w:rsid w:val="00E8772C"/>
    <w:pPr>
      <w:spacing w:after="0"/>
      <w:jc w:val="left"/>
    </w:pPr>
    <w:rPr>
      <w:rFonts w:asciiTheme="minorHAnsi" w:hAnsiTheme="minorHAnsi"/>
      <w:sz w:val="22"/>
      <w:szCs w:val="22"/>
    </w:rPr>
  </w:style>
  <w:style w:type="table" w:styleId="LightList-Accent1">
    <w:name w:val="Light List Accent 1"/>
    <w:basedOn w:val="TableNormal"/>
    <w:rsid w:val="00EC02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rsid w:val="00EC02C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5">
    <w:name w:val="Medium List 2 Accent 5"/>
    <w:basedOn w:val="TableNormal"/>
    <w:rsid w:val="008F74F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rsid w:val="008F74F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rsid w:val="008F74F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rsid w:val="00B07A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rsid w:val="00B07A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1">
    <w:name w:val="Medium List 2 Accent 1"/>
    <w:basedOn w:val="TableNormal"/>
    <w:rsid w:val="00D1270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rsid w:val="00571BD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4">
    <w:name w:val="Colorful Grid Accent 4"/>
    <w:basedOn w:val="TableNormal"/>
    <w:rsid w:val="00070B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Grid">
    <w:name w:val="Light Grid"/>
    <w:basedOn w:val="TableNormal"/>
    <w:rsid w:val="00070B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595E7E"/>
    <w:pPr>
      <w:widowControl/>
      <w:spacing w:before="200" w:after="200" w:line="276" w:lineRule="auto"/>
      <w:jc w:val="left"/>
    </w:pPr>
    <w:rPr>
      <w:rFonts w:asciiTheme="minorHAnsi" w:eastAsiaTheme="minorEastAsia" w:hAnsiTheme="minorHAnsi" w:cstheme="minorBidi"/>
      <w:b/>
      <w:bCs/>
      <w:color w:val="365F91" w:themeColor="accent1" w:themeShade="BF"/>
      <w:sz w:val="16"/>
      <w:szCs w:val="16"/>
    </w:rPr>
  </w:style>
  <w:style w:type="table" w:styleId="LightGrid-Accent1">
    <w:name w:val="Light Grid Accent 1"/>
    <w:basedOn w:val="TableNormal"/>
    <w:rsid w:val="00417F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
    <w:name w:val="Colorful Grid"/>
    <w:basedOn w:val="TableNormal"/>
    <w:rsid w:val="00417F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Body Text" w:qFormat="1"/>
    <w:lsdException w:name="List Paragraph" w:uiPriority="34" w:qFormat="1"/>
    <w:lsdException w:name="TOC Heading" w:semiHidden="1" w:unhideWhenUsed="1" w:qFormat="1"/>
  </w:latentStyles>
  <w:style w:type="paragraph" w:default="1" w:styleId="Normal">
    <w:name w:val="Normal"/>
    <w:aliases w:val="Normal Text"/>
    <w:qFormat/>
    <w:rsid w:val="00AC393C"/>
    <w:pPr>
      <w:widowControl w:val="0"/>
      <w:spacing w:after="240" w:line="264" w:lineRule="auto"/>
      <w:jc w:val="both"/>
    </w:pPr>
    <w:rPr>
      <w:rFonts w:ascii="Calibri" w:hAnsi="Calibri"/>
      <w:color w:val="000000"/>
      <w:sz w:val="24"/>
      <w:szCs w:val="24"/>
    </w:rPr>
  </w:style>
  <w:style w:type="paragraph" w:styleId="Heading1">
    <w:name w:val="heading 1"/>
    <w:basedOn w:val="Normal"/>
    <w:next w:val="Normal"/>
    <w:link w:val="Heading1Char"/>
    <w:qFormat/>
    <w:rsid w:val="00B01635"/>
    <w:pPr>
      <w:keepNext/>
      <w:keepLines/>
      <w:pBdr>
        <w:bottom w:val="single" w:sz="12" w:space="1" w:color="808080"/>
      </w:pBdr>
      <w:spacing w:before="480" w:line="240" w:lineRule="auto"/>
      <w:outlineLvl w:val="0"/>
    </w:pPr>
    <w:rPr>
      <w:rFonts w:ascii="Arial" w:eastAsia="Times New Roman" w:hAnsi="Arial"/>
      <w:bCs/>
      <w:color w:val="292929"/>
      <w:sz w:val="32"/>
      <w:szCs w:val="32"/>
    </w:rPr>
  </w:style>
  <w:style w:type="paragraph" w:styleId="Heading2">
    <w:name w:val="heading 2"/>
    <w:basedOn w:val="Normal"/>
    <w:next w:val="Normal"/>
    <w:link w:val="Heading2Char"/>
    <w:autoRedefine/>
    <w:qFormat/>
    <w:rsid w:val="00595E7E"/>
    <w:pPr>
      <w:keepNext/>
      <w:spacing w:before="360" w:after="120" w:line="240" w:lineRule="auto"/>
      <w:outlineLvl w:val="1"/>
    </w:pPr>
    <w:rPr>
      <w:rFonts w:ascii="Arial" w:hAnsi="Arial"/>
      <w:b/>
      <w:caps/>
      <w:color w:val="292929"/>
      <w:sz w:val="26"/>
    </w:rPr>
  </w:style>
  <w:style w:type="paragraph" w:styleId="Heading3">
    <w:name w:val="heading 3"/>
    <w:basedOn w:val="Normal"/>
    <w:next w:val="Normal"/>
    <w:link w:val="Heading3Char"/>
    <w:autoRedefine/>
    <w:qFormat/>
    <w:rsid w:val="002C0DCF"/>
    <w:pPr>
      <w:keepNext/>
      <w:spacing w:before="480" w:after="360" w:line="240" w:lineRule="auto"/>
      <w:outlineLvl w:val="2"/>
    </w:pPr>
    <w:rPr>
      <w:rFonts w:ascii="Arial" w:eastAsia="Times New Roman" w:hAnsi="Arial"/>
      <w:b/>
      <w:bCs/>
      <w:color w:val="595959"/>
      <w:sz w:val="26"/>
    </w:rPr>
  </w:style>
  <w:style w:type="paragraph" w:styleId="Heading4">
    <w:name w:val="heading 4"/>
    <w:basedOn w:val="Normal"/>
    <w:next w:val="Normal"/>
    <w:link w:val="Heading4Char"/>
    <w:autoRedefine/>
    <w:qFormat/>
    <w:rsid w:val="00C360E6"/>
    <w:pPr>
      <w:keepNext/>
      <w:keepLines/>
      <w:spacing w:before="360" w:after="120" w:line="240" w:lineRule="auto"/>
      <w:jc w:val="left"/>
      <w:outlineLvl w:val="3"/>
    </w:pPr>
    <w:rPr>
      <w:rFonts w:ascii="Arial" w:eastAsia="Times New Roman" w:hAnsi="Arial"/>
      <w:b/>
      <w:bCs/>
      <w:i/>
      <w:iCs/>
      <w:color w:val="595959" w:themeColor="text1" w:themeTint="A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01635"/>
    <w:rPr>
      <w:rFonts w:ascii="Arial" w:eastAsia="Times New Roman" w:hAnsi="Arial" w:cs="Times New Roman"/>
      <w:bCs/>
      <w:color w:val="292929"/>
      <w:sz w:val="32"/>
      <w:szCs w:val="32"/>
    </w:rPr>
  </w:style>
  <w:style w:type="character" w:customStyle="1" w:styleId="Heading2Char">
    <w:name w:val="Heading 2 Char"/>
    <w:link w:val="Heading2"/>
    <w:rsid w:val="00595E7E"/>
    <w:rPr>
      <w:rFonts w:ascii="Arial" w:hAnsi="Arial"/>
      <w:b/>
      <w:caps/>
      <w:color w:val="292929"/>
      <w:sz w:val="26"/>
      <w:szCs w:val="24"/>
    </w:rPr>
  </w:style>
  <w:style w:type="character" w:customStyle="1" w:styleId="Heading3Char">
    <w:name w:val="Heading 3 Char"/>
    <w:link w:val="Heading3"/>
    <w:rsid w:val="002C0DCF"/>
    <w:rPr>
      <w:rFonts w:ascii="Arial" w:eastAsia="Times New Roman" w:hAnsi="Arial" w:cs="Times New Roman"/>
      <w:b/>
      <w:bCs/>
      <w:color w:val="595959"/>
      <w:sz w:val="26"/>
    </w:rPr>
  </w:style>
  <w:style w:type="character" w:customStyle="1" w:styleId="Heading4Char">
    <w:name w:val="Heading 4 Char"/>
    <w:link w:val="Heading4"/>
    <w:rsid w:val="00C360E6"/>
    <w:rPr>
      <w:rFonts w:ascii="Arial" w:eastAsia="Times New Roman" w:hAnsi="Arial"/>
      <w:b/>
      <w:bCs/>
      <w:i/>
      <w:iCs/>
      <w:color w:val="595959" w:themeColor="text1" w:themeTint="A6"/>
      <w:sz w:val="22"/>
      <w:szCs w:val="24"/>
    </w:rPr>
  </w:style>
  <w:style w:type="paragraph" w:styleId="Footer">
    <w:name w:val="footer"/>
    <w:basedOn w:val="Normal"/>
    <w:link w:val="FooterChar"/>
    <w:rsid w:val="00827255"/>
    <w:pPr>
      <w:tabs>
        <w:tab w:val="center" w:pos="4680"/>
        <w:tab w:val="right" w:pos="9360"/>
      </w:tabs>
      <w:spacing w:line="240" w:lineRule="auto"/>
    </w:pPr>
  </w:style>
  <w:style w:type="paragraph" w:styleId="List2">
    <w:name w:val="List 2"/>
    <w:basedOn w:val="Normal"/>
    <w:rsid w:val="00B01635"/>
    <w:pPr>
      <w:numPr>
        <w:numId w:val="1"/>
      </w:numPr>
      <w:spacing w:after="120" w:line="240" w:lineRule="auto"/>
      <w:ind w:left="504" w:hanging="216"/>
    </w:pPr>
    <w:rPr>
      <w:sz w:val="23"/>
    </w:rPr>
  </w:style>
  <w:style w:type="character" w:customStyle="1" w:styleId="FooterChar">
    <w:name w:val="Footer Char"/>
    <w:link w:val="Footer"/>
    <w:rsid w:val="00827255"/>
    <w:rPr>
      <w:rFonts w:ascii="Times New Roman" w:eastAsia="Cambria" w:hAnsi="Times New Roman" w:cs="Times New Roman"/>
      <w:color w:val="404040"/>
      <w:sz w:val="20"/>
    </w:rPr>
  </w:style>
  <w:style w:type="paragraph" w:styleId="Header">
    <w:name w:val="header"/>
    <w:basedOn w:val="Normal"/>
    <w:link w:val="HeaderChar"/>
    <w:rsid w:val="00827255"/>
    <w:pPr>
      <w:tabs>
        <w:tab w:val="center" w:pos="4680"/>
        <w:tab w:val="right" w:pos="9360"/>
      </w:tabs>
      <w:spacing w:line="240" w:lineRule="auto"/>
    </w:pPr>
  </w:style>
  <w:style w:type="character" w:customStyle="1" w:styleId="HeaderChar">
    <w:name w:val="Header Char"/>
    <w:link w:val="Header"/>
    <w:rsid w:val="00827255"/>
    <w:rPr>
      <w:rFonts w:ascii="Times New Roman" w:eastAsia="Cambria" w:hAnsi="Times New Roman" w:cs="Times New Roman"/>
      <w:color w:val="404040"/>
      <w:sz w:val="20"/>
    </w:rPr>
  </w:style>
  <w:style w:type="paragraph" w:customStyle="1" w:styleId="Deliverables">
    <w:name w:val="Deliverables"/>
    <w:qFormat/>
    <w:rsid w:val="00A7305F"/>
    <w:pPr>
      <w:pBdr>
        <w:top w:val="single" w:sz="48" w:space="1" w:color="DAEEF3"/>
        <w:left w:val="single" w:sz="48" w:space="4" w:color="DAEEF3"/>
        <w:bottom w:val="single" w:sz="48" w:space="1" w:color="DAEEF3"/>
        <w:right w:val="single" w:sz="48" w:space="4" w:color="DAEEF3"/>
      </w:pBdr>
      <w:shd w:val="solid" w:color="DAEEF3" w:fill="auto"/>
      <w:tabs>
        <w:tab w:val="left" w:pos="1800"/>
      </w:tabs>
      <w:spacing w:before="240" w:after="240"/>
      <w:ind w:left="144"/>
      <w:contextualSpacing/>
    </w:pPr>
    <w:rPr>
      <w:rFonts w:ascii="Calibri" w:eastAsia="Times New Roman" w:hAnsi="Calibri"/>
      <w:bCs/>
      <w:sz w:val="24"/>
      <w:szCs w:val="24"/>
    </w:rPr>
  </w:style>
  <w:style w:type="character" w:styleId="CommentReference">
    <w:name w:val="annotation reference"/>
    <w:rsid w:val="00A32D1E"/>
    <w:rPr>
      <w:sz w:val="16"/>
      <w:szCs w:val="16"/>
    </w:rPr>
  </w:style>
  <w:style w:type="paragraph" w:styleId="CommentText">
    <w:name w:val="annotation text"/>
    <w:basedOn w:val="Normal"/>
    <w:link w:val="CommentTextChar"/>
    <w:rsid w:val="00A32D1E"/>
    <w:rPr>
      <w:sz w:val="20"/>
      <w:szCs w:val="20"/>
    </w:rPr>
  </w:style>
  <w:style w:type="paragraph" w:customStyle="1" w:styleId="CoverPage">
    <w:name w:val="Cover Page"/>
    <w:basedOn w:val="Normal"/>
    <w:rsid w:val="00106FA4"/>
    <w:pPr>
      <w:shd w:val="solid" w:color="DAEEF3" w:fill="DAEEF3"/>
    </w:pPr>
    <w:rPr>
      <w:caps/>
      <w:color w:val="auto"/>
    </w:rPr>
  </w:style>
  <w:style w:type="character" w:styleId="Hyperlink">
    <w:name w:val="Hyperlink"/>
    <w:rsid w:val="002818C9"/>
    <w:rPr>
      <w:color w:val="0000FF"/>
      <w:u w:val="single"/>
    </w:rPr>
  </w:style>
  <w:style w:type="character" w:customStyle="1" w:styleId="CommentTextChar">
    <w:name w:val="Comment Text Char"/>
    <w:link w:val="CommentText"/>
    <w:rsid w:val="00A32D1E"/>
    <w:rPr>
      <w:rFonts w:ascii="Calibri" w:hAnsi="Calibri"/>
      <w:color w:val="000000"/>
    </w:rPr>
  </w:style>
  <w:style w:type="paragraph" w:styleId="CommentSubject">
    <w:name w:val="annotation subject"/>
    <w:basedOn w:val="CommentText"/>
    <w:next w:val="CommentText"/>
    <w:link w:val="CommentSubjectChar"/>
    <w:rsid w:val="00A32D1E"/>
    <w:rPr>
      <w:b/>
      <w:bCs/>
    </w:rPr>
  </w:style>
  <w:style w:type="character" w:customStyle="1" w:styleId="CommentSubjectChar">
    <w:name w:val="Comment Subject Char"/>
    <w:link w:val="CommentSubject"/>
    <w:rsid w:val="00A32D1E"/>
    <w:rPr>
      <w:rFonts w:ascii="Calibri" w:hAnsi="Calibri"/>
      <w:b/>
      <w:bCs/>
      <w:color w:val="000000"/>
    </w:rPr>
  </w:style>
  <w:style w:type="paragraph" w:styleId="BalloonText">
    <w:name w:val="Balloon Text"/>
    <w:basedOn w:val="Normal"/>
    <w:link w:val="BalloonTextChar"/>
    <w:rsid w:val="00A32D1E"/>
    <w:pPr>
      <w:spacing w:after="0" w:line="240" w:lineRule="auto"/>
    </w:pPr>
    <w:rPr>
      <w:rFonts w:ascii="Tahoma" w:hAnsi="Tahoma" w:cs="Tahoma"/>
      <w:sz w:val="16"/>
      <w:szCs w:val="16"/>
    </w:rPr>
  </w:style>
  <w:style w:type="character" w:customStyle="1" w:styleId="BalloonTextChar">
    <w:name w:val="Balloon Text Char"/>
    <w:link w:val="BalloonText"/>
    <w:rsid w:val="00A32D1E"/>
    <w:rPr>
      <w:rFonts w:ascii="Tahoma" w:hAnsi="Tahoma" w:cs="Tahoma"/>
      <w:color w:val="000000"/>
      <w:sz w:val="16"/>
      <w:szCs w:val="16"/>
    </w:rPr>
  </w:style>
  <w:style w:type="paragraph" w:styleId="Revision">
    <w:name w:val="Revision"/>
    <w:hidden/>
    <w:rsid w:val="006A4014"/>
    <w:rPr>
      <w:rFonts w:ascii="Calibri" w:hAnsi="Calibri"/>
      <w:color w:val="000000"/>
      <w:sz w:val="24"/>
      <w:szCs w:val="24"/>
    </w:rPr>
  </w:style>
  <w:style w:type="paragraph" w:styleId="ListParagraph">
    <w:name w:val="List Paragraph"/>
    <w:basedOn w:val="Normal"/>
    <w:uiPriority w:val="34"/>
    <w:qFormat/>
    <w:rsid w:val="00C37E80"/>
    <w:pPr>
      <w:ind w:left="720"/>
      <w:contextualSpacing/>
    </w:pPr>
  </w:style>
  <w:style w:type="paragraph" w:styleId="BodyText">
    <w:name w:val="Body Text"/>
    <w:basedOn w:val="Normal"/>
    <w:link w:val="BodyTextChar"/>
    <w:rsid w:val="00817480"/>
    <w:pPr>
      <w:widowControl/>
    </w:pPr>
    <w:rPr>
      <w:color w:val="000000" w:themeColor="text1"/>
    </w:rPr>
  </w:style>
  <w:style w:type="character" w:customStyle="1" w:styleId="BodyTextChar">
    <w:name w:val="Body Text Char"/>
    <w:basedOn w:val="DefaultParagraphFont"/>
    <w:link w:val="BodyText"/>
    <w:rsid w:val="00817480"/>
    <w:rPr>
      <w:rFonts w:ascii="Calibri" w:hAnsi="Calibri"/>
      <w:color w:val="000000" w:themeColor="text1"/>
      <w:sz w:val="24"/>
      <w:szCs w:val="24"/>
    </w:rPr>
  </w:style>
  <w:style w:type="table" w:styleId="TableGrid">
    <w:name w:val="Table Grid"/>
    <w:basedOn w:val="TableNormal"/>
    <w:rsid w:val="00F91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7A1307"/>
    <w:pPr>
      <w:tabs>
        <w:tab w:val="right" w:pos="9350"/>
      </w:tabs>
      <w:spacing w:before="240" w:after="120"/>
      <w:jc w:val="left"/>
    </w:pPr>
    <w:rPr>
      <w:rFonts w:asciiTheme="minorHAnsi" w:hAnsiTheme="minorHAnsi"/>
      <w:b/>
      <w:caps/>
      <w:sz w:val="22"/>
      <w:szCs w:val="22"/>
      <w:u w:val="single"/>
    </w:rPr>
  </w:style>
  <w:style w:type="paragraph" w:styleId="TOC2">
    <w:name w:val="toc 2"/>
    <w:basedOn w:val="Normal"/>
    <w:next w:val="Normal"/>
    <w:autoRedefine/>
    <w:uiPriority w:val="39"/>
    <w:rsid w:val="00E8772C"/>
    <w:pPr>
      <w:spacing w:after="0"/>
      <w:jc w:val="left"/>
    </w:pPr>
    <w:rPr>
      <w:rFonts w:asciiTheme="minorHAnsi" w:hAnsiTheme="minorHAnsi"/>
      <w:b/>
      <w:smallCaps/>
      <w:sz w:val="22"/>
      <w:szCs w:val="22"/>
    </w:rPr>
  </w:style>
  <w:style w:type="paragraph" w:styleId="TOC3">
    <w:name w:val="toc 3"/>
    <w:basedOn w:val="Normal"/>
    <w:next w:val="Normal"/>
    <w:autoRedefine/>
    <w:uiPriority w:val="39"/>
    <w:rsid w:val="00E8772C"/>
    <w:pPr>
      <w:spacing w:after="0"/>
      <w:jc w:val="left"/>
    </w:pPr>
    <w:rPr>
      <w:rFonts w:asciiTheme="minorHAnsi" w:hAnsiTheme="minorHAnsi"/>
      <w:smallCaps/>
      <w:sz w:val="22"/>
      <w:szCs w:val="22"/>
    </w:rPr>
  </w:style>
  <w:style w:type="paragraph" w:styleId="TOC4">
    <w:name w:val="toc 4"/>
    <w:basedOn w:val="Normal"/>
    <w:next w:val="Normal"/>
    <w:autoRedefine/>
    <w:rsid w:val="00E8772C"/>
    <w:pPr>
      <w:spacing w:after="0"/>
      <w:jc w:val="left"/>
    </w:pPr>
    <w:rPr>
      <w:rFonts w:asciiTheme="minorHAnsi" w:hAnsiTheme="minorHAnsi"/>
      <w:sz w:val="22"/>
      <w:szCs w:val="22"/>
    </w:rPr>
  </w:style>
  <w:style w:type="paragraph" w:styleId="TOC5">
    <w:name w:val="toc 5"/>
    <w:basedOn w:val="Normal"/>
    <w:next w:val="Normal"/>
    <w:autoRedefine/>
    <w:rsid w:val="00E8772C"/>
    <w:pPr>
      <w:spacing w:after="0"/>
      <w:jc w:val="left"/>
    </w:pPr>
    <w:rPr>
      <w:rFonts w:asciiTheme="minorHAnsi" w:hAnsiTheme="minorHAnsi"/>
      <w:sz w:val="22"/>
      <w:szCs w:val="22"/>
    </w:rPr>
  </w:style>
  <w:style w:type="paragraph" w:styleId="TOC6">
    <w:name w:val="toc 6"/>
    <w:basedOn w:val="Normal"/>
    <w:next w:val="Normal"/>
    <w:autoRedefine/>
    <w:rsid w:val="00E8772C"/>
    <w:pPr>
      <w:spacing w:after="0"/>
      <w:jc w:val="left"/>
    </w:pPr>
    <w:rPr>
      <w:rFonts w:asciiTheme="minorHAnsi" w:hAnsiTheme="minorHAnsi"/>
      <w:sz w:val="22"/>
      <w:szCs w:val="22"/>
    </w:rPr>
  </w:style>
  <w:style w:type="paragraph" w:styleId="TOC7">
    <w:name w:val="toc 7"/>
    <w:basedOn w:val="Normal"/>
    <w:next w:val="Normal"/>
    <w:autoRedefine/>
    <w:rsid w:val="00E8772C"/>
    <w:pPr>
      <w:spacing w:after="0"/>
      <w:jc w:val="left"/>
    </w:pPr>
    <w:rPr>
      <w:rFonts w:asciiTheme="minorHAnsi" w:hAnsiTheme="minorHAnsi"/>
      <w:sz w:val="22"/>
      <w:szCs w:val="22"/>
    </w:rPr>
  </w:style>
  <w:style w:type="paragraph" w:styleId="TOC8">
    <w:name w:val="toc 8"/>
    <w:basedOn w:val="Normal"/>
    <w:next w:val="Normal"/>
    <w:autoRedefine/>
    <w:rsid w:val="00E8772C"/>
    <w:pPr>
      <w:spacing w:after="0"/>
      <w:jc w:val="left"/>
    </w:pPr>
    <w:rPr>
      <w:rFonts w:asciiTheme="minorHAnsi" w:hAnsiTheme="minorHAnsi"/>
      <w:sz w:val="22"/>
      <w:szCs w:val="22"/>
    </w:rPr>
  </w:style>
  <w:style w:type="paragraph" w:styleId="TOC9">
    <w:name w:val="toc 9"/>
    <w:basedOn w:val="Normal"/>
    <w:next w:val="Normal"/>
    <w:autoRedefine/>
    <w:rsid w:val="00E8772C"/>
    <w:pPr>
      <w:spacing w:after="0"/>
      <w:jc w:val="left"/>
    </w:pPr>
    <w:rPr>
      <w:rFonts w:asciiTheme="minorHAnsi" w:hAnsiTheme="minorHAnsi"/>
      <w:sz w:val="22"/>
      <w:szCs w:val="22"/>
    </w:rPr>
  </w:style>
  <w:style w:type="table" w:styleId="LightList-Accent1">
    <w:name w:val="Light List Accent 1"/>
    <w:basedOn w:val="TableNormal"/>
    <w:rsid w:val="00EC02C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rsid w:val="00EC02C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5">
    <w:name w:val="Medium List 2 Accent 5"/>
    <w:basedOn w:val="TableNormal"/>
    <w:rsid w:val="008F74F3"/>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rsid w:val="008F74F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1">
    <w:name w:val="Medium Grid 1 Accent 1"/>
    <w:basedOn w:val="TableNormal"/>
    <w:rsid w:val="008F74F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
    <w:name w:val="Light Shading"/>
    <w:basedOn w:val="TableNormal"/>
    <w:rsid w:val="00B07A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rsid w:val="00B07A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Accent1">
    <w:name w:val="Medium List 2 Accent 1"/>
    <w:basedOn w:val="TableNormal"/>
    <w:rsid w:val="00D1270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rsid w:val="00571BD6"/>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4">
    <w:name w:val="Colorful Grid Accent 4"/>
    <w:basedOn w:val="TableNormal"/>
    <w:rsid w:val="00070B2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ghtGrid">
    <w:name w:val="Light Grid"/>
    <w:basedOn w:val="TableNormal"/>
    <w:rsid w:val="00070B2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595E7E"/>
    <w:pPr>
      <w:widowControl/>
      <w:spacing w:before="200" w:after="200" w:line="276" w:lineRule="auto"/>
      <w:jc w:val="left"/>
    </w:pPr>
    <w:rPr>
      <w:rFonts w:asciiTheme="minorHAnsi" w:eastAsiaTheme="minorEastAsia" w:hAnsiTheme="minorHAnsi" w:cstheme="minorBidi"/>
      <w:b/>
      <w:bCs/>
      <w:color w:val="365F91" w:themeColor="accent1" w:themeShade="BF"/>
      <w:sz w:val="16"/>
      <w:szCs w:val="16"/>
    </w:rPr>
  </w:style>
  <w:style w:type="table" w:styleId="LightGrid-Accent1">
    <w:name w:val="Light Grid Accent 1"/>
    <w:basedOn w:val="TableNormal"/>
    <w:rsid w:val="00417F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
    <w:name w:val="Colorful Grid"/>
    <w:basedOn w:val="TableNormal"/>
    <w:rsid w:val="00417F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648248">
      <w:bodyDiv w:val="1"/>
      <w:marLeft w:val="0"/>
      <w:marRight w:val="0"/>
      <w:marTop w:val="0"/>
      <w:marBottom w:val="0"/>
      <w:divBdr>
        <w:top w:val="none" w:sz="0" w:space="0" w:color="auto"/>
        <w:left w:val="none" w:sz="0" w:space="0" w:color="auto"/>
        <w:bottom w:val="none" w:sz="0" w:space="0" w:color="auto"/>
        <w:right w:val="none" w:sz="0" w:space="0" w:color="auto"/>
      </w:divBdr>
    </w:div>
    <w:div w:id="410660351">
      <w:bodyDiv w:val="1"/>
      <w:marLeft w:val="0"/>
      <w:marRight w:val="0"/>
      <w:marTop w:val="0"/>
      <w:marBottom w:val="0"/>
      <w:divBdr>
        <w:top w:val="none" w:sz="0" w:space="0" w:color="auto"/>
        <w:left w:val="none" w:sz="0" w:space="0" w:color="auto"/>
        <w:bottom w:val="none" w:sz="0" w:space="0" w:color="auto"/>
        <w:right w:val="none" w:sz="0" w:space="0" w:color="auto"/>
      </w:divBdr>
    </w:div>
    <w:div w:id="625896371">
      <w:bodyDiv w:val="1"/>
      <w:marLeft w:val="0"/>
      <w:marRight w:val="0"/>
      <w:marTop w:val="0"/>
      <w:marBottom w:val="0"/>
      <w:divBdr>
        <w:top w:val="none" w:sz="0" w:space="0" w:color="auto"/>
        <w:left w:val="none" w:sz="0" w:space="0" w:color="auto"/>
        <w:bottom w:val="none" w:sz="0" w:space="0" w:color="auto"/>
        <w:right w:val="none" w:sz="0" w:space="0" w:color="auto"/>
      </w:divBdr>
    </w:div>
    <w:div w:id="963196853">
      <w:bodyDiv w:val="1"/>
      <w:marLeft w:val="0"/>
      <w:marRight w:val="0"/>
      <w:marTop w:val="0"/>
      <w:marBottom w:val="0"/>
      <w:divBdr>
        <w:top w:val="none" w:sz="0" w:space="0" w:color="auto"/>
        <w:left w:val="none" w:sz="0" w:space="0" w:color="auto"/>
        <w:bottom w:val="none" w:sz="0" w:space="0" w:color="auto"/>
        <w:right w:val="none" w:sz="0" w:space="0" w:color="auto"/>
      </w:divBdr>
    </w:div>
    <w:div w:id="1232813762">
      <w:bodyDiv w:val="1"/>
      <w:marLeft w:val="0"/>
      <w:marRight w:val="0"/>
      <w:marTop w:val="0"/>
      <w:marBottom w:val="0"/>
      <w:divBdr>
        <w:top w:val="none" w:sz="0" w:space="0" w:color="auto"/>
        <w:left w:val="none" w:sz="0" w:space="0" w:color="auto"/>
        <w:bottom w:val="none" w:sz="0" w:space="0" w:color="auto"/>
        <w:right w:val="none" w:sz="0" w:space="0" w:color="auto"/>
      </w:divBdr>
    </w:div>
    <w:div w:id="1455902368">
      <w:bodyDiv w:val="1"/>
      <w:marLeft w:val="0"/>
      <w:marRight w:val="0"/>
      <w:marTop w:val="0"/>
      <w:marBottom w:val="0"/>
      <w:divBdr>
        <w:top w:val="none" w:sz="0" w:space="0" w:color="auto"/>
        <w:left w:val="none" w:sz="0" w:space="0" w:color="auto"/>
        <w:bottom w:val="none" w:sz="0" w:space="0" w:color="auto"/>
        <w:right w:val="none" w:sz="0" w:space="0" w:color="auto"/>
      </w:divBdr>
    </w:div>
    <w:div w:id="1601061729">
      <w:bodyDiv w:val="1"/>
      <w:marLeft w:val="0"/>
      <w:marRight w:val="0"/>
      <w:marTop w:val="0"/>
      <w:marBottom w:val="0"/>
      <w:divBdr>
        <w:top w:val="none" w:sz="0" w:space="0" w:color="auto"/>
        <w:left w:val="none" w:sz="0" w:space="0" w:color="auto"/>
        <w:bottom w:val="none" w:sz="0" w:space="0" w:color="auto"/>
        <w:right w:val="none" w:sz="0" w:space="0" w:color="auto"/>
      </w:divBdr>
    </w:div>
    <w:div w:id="2036736532">
      <w:bodyDiv w:val="1"/>
      <w:marLeft w:val="0"/>
      <w:marRight w:val="0"/>
      <w:marTop w:val="0"/>
      <w:marBottom w:val="0"/>
      <w:divBdr>
        <w:top w:val="none" w:sz="0" w:space="0" w:color="auto"/>
        <w:left w:val="none" w:sz="0" w:space="0" w:color="auto"/>
        <w:bottom w:val="none" w:sz="0" w:space="0" w:color="auto"/>
        <w:right w:val="none" w:sz="0" w:space="0" w:color="auto"/>
      </w:divBdr>
    </w:div>
    <w:div w:id="2142185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fontTable" Target="fontTable.xml"/><Relationship Id="rId3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graham\Downloads\SOW-Templat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6F0E9-DE81-4C49-A639-FFB5018B3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\Users\cgraham\Downloads\SOW-Template-Final.dot</Template>
  <TotalTime>226</TotalTime>
  <Pages>17</Pages>
  <Words>1840</Words>
  <Characters>10492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Siteworx</Company>
  <LinksUpToDate>false</LinksUpToDate>
  <CharactersWithSpaces>12308</CharactersWithSpaces>
  <SharedDoc>false</SharedDoc>
  <HLinks>
    <vt:vector size="18" baseType="variant">
      <vt:variant>
        <vt:i4>5701752</vt:i4>
      </vt:variant>
      <vt:variant>
        <vt:i4>6</vt:i4>
      </vt:variant>
      <vt:variant>
        <vt:i4>0</vt:i4>
      </vt:variant>
      <vt:variant>
        <vt:i4>5</vt:i4>
      </vt:variant>
      <vt:variant>
        <vt:lpwstr>mailto:mdunn@siteworx.com</vt:lpwstr>
      </vt:variant>
      <vt:variant>
        <vt:lpwstr/>
      </vt:variant>
      <vt:variant>
        <vt:i4>3276813</vt:i4>
      </vt:variant>
      <vt:variant>
        <vt:i4>3</vt:i4>
      </vt:variant>
      <vt:variant>
        <vt:i4>0</vt:i4>
      </vt:variant>
      <vt:variant>
        <vt:i4>5</vt:i4>
      </vt:variant>
      <vt:variant>
        <vt:lpwstr>mailto:Melissa@siteworx.com</vt:lpwstr>
      </vt:variant>
      <vt:variant>
        <vt:lpwstr/>
      </vt:variant>
      <vt:variant>
        <vt:i4>3473484</vt:i4>
      </vt:variant>
      <vt:variant>
        <vt:i4>0</vt:i4>
      </vt:variant>
      <vt:variant>
        <vt:i4>0</vt:i4>
      </vt:variant>
      <vt:variant>
        <vt:i4>5</vt:i4>
      </vt:variant>
      <vt:variant>
        <vt:lpwstr>mailto:bob.smith@client.com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 Wyland</dc:creator>
  <cp:lastModifiedBy>Deepak Narisety</cp:lastModifiedBy>
  <cp:revision>44</cp:revision>
  <cp:lastPrinted>2011-02-18T18:08:00Z</cp:lastPrinted>
  <dcterms:created xsi:type="dcterms:W3CDTF">2012-02-27T04:05:00Z</dcterms:created>
  <dcterms:modified xsi:type="dcterms:W3CDTF">2012-09-25T22:33:00Z</dcterms:modified>
</cp:coreProperties>
</file>